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0A" w:rsidRDefault="003B010A" w:rsidP="003B010A">
      <w:pPr>
        <w:pStyle w:val="Nombre"/>
        <w:jc w:val="center"/>
      </w:pPr>
      <w:r w:rsidRPr="00F96E16">
        <w:t>Técnico Superior Universitario en Tecnologías de la Información y Comunicación área multimedia y Comercio Electrónico.</w:t>
      </w:r>
    </w:p>
    <w:p w:rsidR="003B010A" w:rsidRDefault="003B010A" w:rsidP="003B010A">
      <w:pPr>
        <w:pStyle w:val="Nombre"/>
        <w:jc w:val="center"/>
      </w:pPr>
    </w:p>
    <w:sdt>
      <w:sdtPr>
        <w:alias w:val="Nombre del currículo"/>
        <w:tag w:val="Nombre del currículo"/>
        <w:id w:val="-924265653"/>
        <w:placeholder>
          <w:docPart w:val="8AB4B7C23E054E0C95DC5B3BE4E8347A"/>
        </w:placeholder>
        <w:docPartList>
          <w:docPartGallery w:val="Quick Parts"/>
          <w:docPartCategory w:val=" Nombre del currículo"/>
        </w:docPartList>
      </w:sdtPr>
      <w:sdtEndPr/>
      <w:sdtContent>
        <w:p w:rsidR="0063702C" w:rsidRDefault="00C00F23">
          <w:r>
            <w:rPr>
              <w:lang w:val="es-ES"/>
            </w:rPr>
            <w:t xml:space="preserve"> </w:t>
          </w:r>
        </w:p>
        <w:p w:rsidR="003B010A" w:rsidRPr="003B010A" w:rsidRDefault="00115039" w:rsidP="003B010A">
          <w:pPr>
            <w:pStyle w:val="Nombre"/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52C5C8D0">
                <wp:simplePos x="0" y="0"/>
                <wp:positionH relativeFrom="column">
                  <wp:posOffset>3955415</wp:posOffset>
                </wp:positionH>
                <wp:positionV relativeFrom="paragraph">
                  <wp:posOffset>15240</wp:posOffset>
                </wp:positionV>
                <wp:extent cx="1403350" cy="2087880"/>
                <wp:effectExtent l="0" t="0" r="6350" b="762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E_20170424_232551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137" t="9350" r="-469" b="11393"/>
                        <a:stretch/>
                      </pic:blipFill>
                      <pic:spPr bwMode="auto">
                        <a:xfrm>
                          <a:off x="0" y="0"/>
                          <a:ext cx="1403350" cy="208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2B3D">
            <w:t>Información</w:t>
          </w:r>
          <w:r w:rsidR="00596E76">
            <w:t xml:space="preserve"> personal</w:t>
          </w:r>
        </w:p>
        <w:p w:rsidR="003B010A" w:rsidRPr="007F2B3D" w:rsidRDefault="003B010A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42104">
            <w:rPr>
              <w:rFonts w:ascii="Arial" w:hAnsi="Arial" w:cs="Arial"/>
            </w:rPr>
            <w:t>Nombre. - Laura Patricia Rangel Mora.</w:t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</w:p>
        <w:p w:rsidR="003B010A" w:rsidRPr="00767CD5" w:rsidRDefault="007F2B3D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F2B3D">
            <w:rPr>
              <w:rFonts w:ascii="Arial" w:hAnsi="Arial" w:cs="Arial"/>
            </w:rPr>
            <w:t>Edad</w:t>
          </w:r>
          <w:r w:rsidR="00767CD5" w:rsidRPr="00767CD5">
            <w:rPr>
              <w:rFonts w:ascii="Arial" w:hAnsi="Arial" w:cs="Arial"/>
              <w:lang w:val="en-US"/>
            </w:rPr>
            <w:t xml:space="preserve">. -22 </w:t>
          </w:r>
          <w:proofErr w:type="spellStart"/>
          <w:r w:rsidR="00767CD5" w:rsidRPr="00767CD5">
            <w:rPr>
              <w:rFonts w:ascii="Arial" w:hAnsi="Arial" w:cs="Arial"/>
              <w:lang w:val="en-US"/>
            </w:rPr>
            <w:t>años</w:t>
          </w:r>
          <w:proofErr w:type="spellEnd"/>
          <w:r w:rsidR="00767CD5" w:rsidRPr="00767CD5">
            <w:rPr>
              <w:rFonts w:ascii="Arial" w:hAnsi="Arial" w:cs="Arial"/>
              <w:lang w:val="en-US"/>
            </w:rPr>
            <w:t>.</w:t>
          </w:r>
        </w:p>
        <w:p w:rsidR="003B010A" w:rsidRPr="00767CD5" w:rsidRDefault="007F2B3D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proofErr w:type="spellStart"/>
          <w:r>
            <w:rPr>
              <w:rFonts w:ascii="Arial" w:hAnsi="Arial" w:cs="Arial"/>
              <w:lang w:val="en-US"/>
            </w:rPr>
            <w:t>Fecha</w:t>
          </w:r>
          <w:proofErr w:type="spellEnd"/>
          <w:r>
            <w:rPr>
              <w:rFonts w:ascii="Arial" w:hAnsi="Arial" w:cs="Arial"/>
              <w:lang w:val="en-US"/>
            </w:rPr>
            <w:t xml:space="preserve"> de </w:t>
          </w:r>
          <w:proofErr w:type="spellStart"/>
          <w:r>
            <w:rPr>
              <w:rFonts w:ascii="Arial" w:hAnsi="Arial" w:cs="Arial"/>
              <w:lang w:val="en-US"/>
            </w:rPr>
            <w:t>nacimiento</w:t>
          </w:r>
          <w:proofErr w:type="spellEnd"/>
          <w:r w:rsidR="00767CD5" w:rsidRPr="00767CD5">
            <w:rPr>
              <w:rFonts w:ascii="Arial" w:hAnsi="Arial" w:cs="Arial"/>
              <w:lang w:val="en-US"/>
            </w:rPr>
            <w:t xml:space="preserve">. </w:t>
          </w:r>
          <w:r>
            <w:rPr>
              <w:rFonts w:ascii="Arial" w:hAnsi="Arial" w:cs="Arial"/>
              <w:lang w:val="en-US"/>
            </w:rPr>
            <w:t>–</w:t>
          </w:r>
          <w:r w:rsidR="00767CD5" w:rsidRPr="00767CD5">
            <w:rPr>
              <w:rFonts w:ascii="Arial" w:hAnsi="Arial" w:cs="Arial"/>
              <w:lang w:val="en-US"/>
            </w:rPr>
            <w:t xml:space="preserve"> </w:t>
          </w:r>
          <w:r>
            <w:rPr>
              <w:rFonts w:ascii="Arial" w:hAnsi="Arial" w:cs="Arial"/>
              <w:lang w:val="en-US"/>
            </w:rPr>
            <w:t>12/</w:t>
          </w:r>
          <w:proofErr w:type="spellStart"/>
          <w:r>
            <w:rPr>
              <w:rFonts w:ascii="Arial" w:hAnsi="Arial" w:cs="Arial"/>
              <w:lang w:val="en-US"/>
            </w:rPr>
            <w:t>enero</w:t>
          </w:r>
          <w:proofErr w:type="spellEnd"/>
          <w:r>
            <w:rPr>
              <w:rFonts w:ascii="Arial" w:hAnsi="Arial" w:cs="Arial"/>
              <w:lang w:val="en-US"/>
            </w:rPr>
            <w:t>/1996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proofErr w:type="spellStart"/>
          <w:r w:rsidRPr="00767CD5">
            <w:rPr>
              <w:rFonts w:ascii="Arial" w:hAnsi="Arial" w:cs="Arial"/>
              <w:lang w:val="en-US"/>
            </w:rPr>
            <w:t>Dirección</w:t>
          </w:r>
          <w:proofErr w:type="spellEnd"/>
          <w:r w:rsidRPr="00767CD5">
            <w:rPr>
              <w:rFonts w:ascii="Arial" w:hAnsi="Arial" w:cs="Arial"/>
              <w:lang w:val="en-US"/>
            </w:rPr>
            <w:t>. -</w:t>
          </w:r>
          <w:r w:rsidR="007F2B3D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7F2B3D" w:rsidRPr="00767CD5">
            <w:rPr>
              <w:rFonts w:ascii="Arial" w:hAnsi="Arial" w:cs="Arial"/>
              <w:lang w:val="en-US"/>
            </w:rPr>
            <w:t>Avenida</w:t>
          </w:r>
          <w:proofErr w:type="spellEnd"/>
          <w:r w:rsidR="007F2B3D" w:rsidRPr="00767CD5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767CD5">
            <w:rPr>
              <w:rFonts w:ascii="Arial" w:hAnsi="Arial" w:cs="Arial"/>
              <w:lang w:val="en-US"/>
            </w:rPr>
            <w:t>Fundadores</w:t>
          </w:r>
          <w:proofErr w:type="spellEnd"/>
          <w:r w:rsidRPr="00767CD5">
            <w:rPr>
              <w:rFonts w:ascii="Arial" w:hAnsi="Arial" w:cs="Arial"/>
              <w:lang w:val="en-US"/>
            </w:rPr>
            <w:t xml:space="preserve"> # 61, San Andrés Colonia.</w:t>
          </w:r>
        </w:p>
        <w:p w:rsidR="003B010A" w:rsidRDefault="008E0261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3B209D">
            <w:rPr>
              <w:rFonts w:ascii="Arial" w:hAnsi="Arial" w:cs="Arial"/>
            </w:rPr>
            <w:t>CURP. - RAML960112MGTNRR07</w:t>
          </w:r>
        </w:p>
        <w:p w:rsidR="003B010A" w:rsidRPr="00767CD5" w:rsidRDefault="007F2B3D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proofErr w:type="spellStart"/>
          <w:r>
            <w:rPr>
              <w:rFonts w:ascii="Arial" w:hAnsi="Arial" w:cs="Arial"/>
              <w:lang w:val="en-US"/>
            </w:rPr>
            <w:t>Número</w:t>
          </w:r>
          <w:proofErr w:type="spellEnd"/>
          <w:r>
            <w:rPr>
              <w:rFonts w:ascii="Arial" w:hAnsi="Arial" w:cs="Arial"/>
              <w:lang w:val="en-US"/>
            </w:rPr>
            <w:t xml:space="preserve"> </w:t>
          </w:r>
          <w:proofErr w:type="spellStart"/>
          <w:r>
            <w:rPr>
              <w:rFonts w:ascii="Arial" w:hAnsi="Arial" w:cs="Arial"/>
              <w:lang w:val="en-US"/>
            </w:rPr>
            <w:t>telefó</w:t>
          </w:r>
          <w:r w:rsidR="00767CD5" w:rsidRPr="00767CD5">
            <w:rPr>
              <w:rFonts w:ascii="Arial" w:hAnsi="Arial" w:cs="Arial"/>
              <w:lang w:val="en-US"/>
            </w:rPr>
            <w:t>n</w:t>
          </w:r>
          <w:r>
            <w:rPr>
              <w:rFonts w:ascii="Arial" w:hAnsi="Arial" w:cs="Arial"/>
              <w:lang w:val="en-US"/>
            </w:rPr>
            <w:t>ic</w:t>
          </w:r>
          <w:r w:rsidR="00767CD5" w:rsidRPr="00767CD5">
            <w:rPr>
              <w:rFonts w:ascii="Arial" w:hAnsi="Arial" w:cs="Arial"/>
              <w:lang w:val="en-US"/>
            </w:rPr>
            <w:t>o</w:t>
          </w:r>
          <w:proofErr w:type="spellEnd"/>
          <w:r w:rsidR="00767CD5" w:rsidRPr="00767CD5">
            <w:rPr>
              <w:rFonts w:ascii="Arial" w:hAnsi="Arial" w:cs="Arial"/>
              <w:lang w:val="en-US"/>
            </w:rPr>
            <w:t>. - 17-2-26-91, 417-111-30-12.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Email. -</w:t>
          </w:r>
          <w:hyperlink r:id="rId11" w:history="1">
            <w:r w:rsidRPr="00767CD5">
              <w:rPr>
                <w:lang w:val="en-US"/>
              </w:rPr>
              <w:t>patricia_rangel_12@Hotmail.com</w:t>
            </w:r>
          </w:hyperlink>
          <w:r w:rsidR="003B010A" w:rsidRPr="00767CD5">
            <w:rPr>
              <w:rFonts w:ascii="Arial" w:hAnsi="Arial" w:cs="Arial"/>
              <w:lang w:val="en-US"/>
            </w:rPr>
            <w:t xml:space="preserve"> 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 xml:space="preserve">Estado civil. - </w:t>
          </w:r>
          <w:proofErr w:type="spellStart"/>
          <w:r w:rsidRPr="00767CD5">
            <w:rPr>
              <w:rFonts w:ascii="Arial" w:hAnsi="Arial" w:cs="Arial"/>
              <w:lang w:val="en-US"/>
            </w:rPr>
            <w:t>Soltero</w:t>
          </w:r>
          <w:proofErr w:type="spellEnd"/>
          <w:r w:rsidRPr="00767CD5">
            <w:rPr>
              <w:rFonts w:ascii="Arial" w:hAnsi="Arial" w:cs="Arial"/>
              <w:lang w:val="en-US"/>
            </w:rPr>
            <w:t>.</w:t>
          </w:r>
        </w:p>
        <w:p w:rsidR="003B010A" w:rsidRDefault="003B010A" w:rsidP="00E456F9">
          <w:pPr>
            <w:spacing w:line="24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Nacionalidad. - mexicana.</w:t>
          </w:r>
        </w:p>
        <w:p w:rsidR="0063702C" w:rsidRPr="003B010A" w:rsidRDefault="00181E30" w:rsidP="00E456F9">
          <w:pPr>
            <w:spacing w:line="240" w:lineRule="auto"/>
            <w:jc w:val="both"/>
            <w:rPr>
              <w:rFonts w:ascii="Arial" w:hAnsi="Arial" w:cs="Arial"/>
            </w:rPr>
          </w:pPr>
        </w:p>
      </w:sdtContent>
    </w:sdt>
    <w:p w:rsidR="0063702C" w:rsidRDefault="00466119">
      <w:pPr>
        <w:pStyle w:val="Encabezadodeseccin"/>
      </w:pPr>
      <w:r>
        <w:rPr>
          <w:lang w:val="es-ES"/>
        </w:rPr>
        <w:t>Objetivos</w:t>
      </w:r>
    </w:p>
    <w:p w:rsidR="003B010A" w:rsidRPr="006B5BAB" w:rsidRDefault="003A3F78" w:rsidP="003B010A">
      <w:pPr>
        <w:jc w:val="both"/>
        <w:rPr>
          <w:rFonts w:ascii="Arial" w:hAnsi="Arial" w:cs="Arial"/>
          <w:u w:val="single"/>
        </w:rPr>
      </w:pPr>
      <w:r w:rsidRPr="00394005">
        <w:rPr>
          <w:rFonts w:ascii="Arial" w:hAnsi="Arial" w:cs="Arial"/>
        </w:rPr>
        <w:t>Desarrollar mis conocimientos informáticos adquiridos a lo largo de mi carrera para ofrecer un excelente trabajo en la empresa como desarrollador web y de escritorio y promover un buen ambiente de trabajo a todos mis colegas.</w:t>
      </w:r>
    </w:p>
    <w:p w:rsidR="0063702C" w:rsidRDefault="00C00F23">
      <w:pPr>
        <w:pStyle w:val="Encabezadodeseccin"/>
      </w:pPr>
      <w:r>
        <w:rPr>
          <w:lang w:val="es-ES"/>
        </w:rPr>
        <w:t>Educación</w:t>
      </w:r>
    </w:p>
    <w:p w:rsidR="0063702C" w:rsidRDefault="008E0261">
      <w:pPr>
        <w:pStyle w:val="Subseccin"/>
      </w:pPr>
      <w:r>
        <w:t>Unidad Académica del Sureste del Estado.</w:t>
      </w:r>
    </w:p>
    <w:p w:rsidR="00E456F9" w:rsidRDefault="007F2B3D" w:rsidP="006076DC">
      <w:pPr>
        <w:pStyle w:val="Fechadesubseccin"/>
        <w:spacing w:after="0"/>
      </w:pPr>
      <w:r>
        <w:rPr>
          <w:b/>
          <w:bCs/>
          <w:i/>
          <w:iCs/>
        </w:rPr>
        <w:t>Agosto</w:t>
      </w:r>
      <w:r w:rsidR="008E0261">
        <w:rPr>
          <w:b/>
          <w:bCs/>
          <w:i/>
          <w:iCs/>
        </w:rPr>
        <w:t xml:space="preserve"> 2015-2017</w:t>
      </w:r>
      <w:r w:rsidR="00C00F23">
        <w:rPr>
          <w:color w:val="A9A57C" w:themeColor="accent1"/>
          <w:lang w:val="es-ES"/>
        </w:rPr>
        <w:t>|</w:t>
      </w:r>
      <w:r w:rsidR="00C00F23">
        <w:rPr>
          <w:lang w:val="es-ES"/>
        </w:rPr>
        <w:t xml:space="preserve"> Técnico Superior Universitario en Tecnologías de la Información y Comunicación área multimedia y Comercio Electrónico.</w:t>
      </w:r>
    </w:p>
    <w:p w:rsidR="0063702C" w:rsidRPr="003B209D" w:rsidRDefault="003B209D">
      <w:pPr>
        <w:pStyle w:val="Encabezadodeseccin"/>
      </w:pPr>
      <w:r w:rsidRPr="003B209D">
        <w:rPr>
          <w:lang w:val="es-ES"/>
        </w:rPr>
        <w:t>Habilidades y un profundo conocimiento</w:t>
      </w:r>
    </w:p>
    <w:p w:rsidR="00705AA2" w:rsidRPr="003B209D" w:rsidRDefault="007F2B3D" w:rsidP="002353FB">
      <w:pPr>
        <w:jc w:val="both"/>
        <w:rPr>
          <w:rFonts w:ascii="Arial" w:hAnsi="Arial" w:cs="Arial"/>
        </w:rPr>
      </w:pPr>
      <w:proofErr w:type="spellStart"/>
      <w:r>
        <w:rPr>
          <w:lang w:val="en"/>
        </w:rPr>
        <w:t>Español</w:t>
      </w:r>
      <w:proofErr w:type="spellEnd"/>
      <w:r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como</w:t>
      </w:r>
      <w:proofErr w:type="spellEnd"/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lengua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materna</w:t>
      </w:r>
      <w:proofErr w:type="spellEnd"/>
      <w:r>
        <w:rPr>
          <w:lang w:val="en"/>
        </w:rPr>
        <w:t>,</w:t>
      </w:r>
      <w:r w:rsidR="003B209D">
        <w:rPr>
          <w:lang w:val="en"/>
        </w:rPr>
        <w:t xml:space="preserve"> </w:t>
      </w:r>
      <w:proofErr w:type="spellStart"/>
      <w:r w:rsidR="003B209D">
        <w:rPr>
          <w:lang w:val="en"/>
        </w:rPr>
        <w:t>idioma</w:t>
      </w:r>
      <w:proofErr w:type="spellEnd"/>
      <w:r w:rsidR="003B209D">
        <w:rPr>
          <w:lang w:val="en"/>
        </w:rPr>
        <w:t xml:space="preserve"> </w:t>
      </w:r>
      <w:proofErr w:type="spellStart"/>
      <w:r w:rsidR="003B209D">
        <w:rPr>
          <w:lang w:val="en"/>
        </w:rPr>
        <w:t>Inglés</w:t>
      </w:r>
      <w:proofErr w:type="spellEnd"/>
      <w:r w:rsidR="003B209D">
        <w:rPr>
          <w:lang w:val="en"/>
        </w:rPr>
        <w:t xml:space="preserve"> </w:t>
      </w:r>
      <w:proofErr w:type="spellStart"/>
      <w:r w:rsidR="003B209D">
        <w:rPr>
          <w:lang w:val="en"/>
        </w:rPr>
        <w:t>básico</w:t>
      </w:r>
      <w:proofErr w:type="spellEnd"/>
      <w:r w:rsidR="003B209D">
        <w:rPr>
          <w:lang w:val="en"/>
        </w:rPr>
        <w:t xml:space="preserve"> de un 30%.</w:t>
      </w:r>
    </w:p>
    <w:p w:rsidR="00BC13F8" w:rsidRPr="002A6E0A" w:rsidRDefault="003B209D" w:rsidP="002353FB">
      <w:pPr>
        <w:jc w:val="both"/>
        <w:rPr>
          <w:lang w:val="en"/>
        </w:rPr>
      </w:pPr>
      <w:r w:rsidRPr="002A6E0A">
        <w:t>Gestión básica de Java, HTML 5 y PHP.</w:t>
      </w:r>
    </w:p>
    <w:p w:rsidR="002A6E0A" w:rsidRDefault="007F2B3D" w:rsidP="002353FB">
      <w:pPr>
        <w:jc w:val="both"/>
      </w:pPr>
      <w:r>
        <w:t>Desarrollo de la función de</w:t>
      </w:r>
      <w:r w:rsidR="002A6E0A" w:rsidRPr="002A6E0A">
        <w:t xml:space="preserve"> analista en proyectos escolares anteriores.</w:t>
      </w:r>
    </w:p>
    <w:p w:rsidR="002A6E0A" w:rsidRDefault="007F2B3D" w:rsidP="002353FB">
      <w:pPr>
        <w:jc w:val="both"/>
      </w:pPr>
      <w:r>
        <w:t>C</w:t>
      </w:r>
      <w:r w:rsidR="007A50DA">
        <w:t>onocimiento de la psicología y la conducta humana</w:t>
      </w:r>
      <w:r>
        <w:t>.</w:t>
      </w:r>
    </w:p>
    <w:p w:rsidR="007F2B3D" w:rsidRDefault="007F2B3D" w:rsidP="002353FB">
      <w:pPr>
        <w:jc w:val="both"/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val="es-ES"/>
          <w14:numForm w14:val="oldStyle"/>
        </w:rPr>
      </w:pPr>
      <w:r w:rsidRPr="007F2B3D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val="es-ES"/>
          <w14:numForm w14:val="oldStyle"/>
        </w:rPr>
        <w:t>Experiencia Laborar</w:t>
      </w:r>
    </w:p>
    <w:p w:rsidR="007F2B3D" w:rsidRPr="007F2B3D" w:rsidRDefault="007F2B3D" w:rsidP="002353FB">
      <w:pPr>
        <w:jc w:val="both"/>
      </w:pPr>
      <w:r w:rsidRPr="007F2B3D">
        <w:t>Desarrollo de un sitio web para la farmacia “Dulce María”.</w:t>
      </w:r>
    </w:p>
    <w:p w:rsidR="00BC13F8" w:rsidRDefault="00466119" w:rsidP="00BC13F8">
      <w:pPr>
        <w:pStyle w:val="Encabezadodeseccin"/>
        <w:rPr>
          <w:lang w:val="es-ES"/>
        </w:rPr>
      </w:pPr>
      <w:r>
        <w:rPr>
          <w:lang w:val="es-ES"/>
        </w:rPr>
        <w:lastRenderedPageBreak/>
        <w:t>Referencias personales</w:t>
      </w:r>
    </w:p>
    <w:p w:rsidR="00BC13F8" w:rsidRPr="00BC13F8" w:rsidRDefault="00BC13F8" w:rsidP="00BC13F8">
      <w:pPr>
        <w:rPr>
          <w:lang w:val="es-ES"/>
        </w:rPr>
      </w:pPr>
    </w:p>
    <w:p w:rsidR="00BC13F8" w:rsidRPr="00466119" w:rsidRDefault="002A6E0A" w:rsidP="00BC13F8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: Erick Antonio </w:t>
      </w:r>
      <w:proofErr w:type="spellStart"/>
      <w:r>
        <w:rPr>
          <w:lang w:val="en-US"/>
        </w:rPr>
        <w:t>Mejía</w:t>
      </w:r>
      <w:proofErr w:type="spellEnd"/>
      <w:r>
        <w:rPr>
          <w:lang w:val="en-US"/>
        </w:rPr>
        <w:t xml:space="preserve"> Meza</w:t>
      </w:r>
    </w:p>
    <w:p w:rsidR="00BC13F8" w:rsidRPr="00466119" w:rsidRDefault="007F2B3D" w:rsidP="00BC13F8">
      <w:pPr>
        <w:rPr>
          <w:lang w:val="en-US"/>
        </w:rPr>
      </w:pP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telefó</w:t>
      </w:r>
      <w:r w:rsidR="00466119" w:rsidRPr="00466119">
        <w:rPr>
          <w:lang w:val="en-US"/>
        </w:rPr>
        <w:t>n</w:t>
      </w:r>
      <w:r>
        <w:rPr>
          <w:lang w:val="en-US"/>
        </w:rPr>
        <w:t>ic</w:t>
      </w:r>
      <w:r w:rsidR="00466119" w:rsidRPr="00466119">
        <w:rPr>
          <w:lang w:val="en-US"/>
        </w:rPr>
        <w:t>o</w:t>
      </w:r>
      <w:proofErr w:type="spellEnd"/>
      <w:r w:rsidR="00466119" w:rsidRPr="00466119">
        <w:rPr>
          <w:lang w:val="en-US"/>
        </w:rPr>
        <w:t>: 447-117-39-54</w:t>
      </w:r>
    </w:p>
    <w:p w:rsidR="00BC13F8" w:rsidRPr="00466119" w:rsidRDefault="00466119" w:rsidP="00BC13F8">
      <w:pPr>
        <w:rPr>
          <w:lang w:val="en-US"/>
        </w:rPr>
      </w:pPr>
      <w:proofErr w:type="spellStart"/>
      <w:r w:rsidRPr="00466119">
        <w:rPr>
          <w:lang w:val="en-US"/>
        </w:rPr>
        <w:t>Dirección</w:t>
      </w:r>
      <w:proofErr w:type="spellEnd"/>
      <w:r w:rsidRPr="00466119">
        <w:rPr>
          <w:lang w:val="en-US"/>
        </w:rPr>
        <w:t xml:space="preserve">: </w:t>
      </w:r>
      <w:proofErr w:type="spellStart"/>
      <w:r w:rsidRPr="00466119">
        <w:rPr>
          <w:lang w:val="en-US"/>
        </w:rPr>
        <w:t>Calle</w:t>
      </w:r>
      <w:proofErr w:type="spellEnd"/>
      <w:r w:rsidRPr="00466119">
        <w:rPr>
          <w:lang w:val="en-US"/>
        </w:rPr>
        <w:t xml:space="preserve"> Arteaga # 318, Maravatío Michoacán.</w:t>
      </w:r>
    </w:p>
    <w:p w:rsidR="00BC13F8" w:rsidRPr="0018021F" w:rsidRDefault="00BC13F8" w:rsidP="00BC13F8">
      <w:pPr>
        <w:rPr>
          <w:highlight w:val="yellow"/>
        </w:rPr>
      </w:pPr>
      <w:r w:rsidRPr="00BC13F8">
        <w:t>Email:</w:t>
      </w:r>
      <w:r w:rsidR="001B33E1">
        <w:rPr>
          <w:rFonts w:cs="Arial"/>
          <w:color w:val="000000"/>
          <w:szCs w:val="24"/>
          <w:lang w:val="es-ES_tradnl"/>
        </w:rPr>
        <w:t>mejiaerick681@gmail.com</w:t>
      </w:r>
    </w:p>
    <w:p w:rsidR="00BC13F8" w:rsidRPr="001A3723" w:rsidRDefault="007F2B3D" w:rsidP="00BC13F8">
      <w:r>
        <w:t>Relación: Compañero de estudios</w:t>
      </w:r>
      <w:r w:rsidR="001A3723">
        <w:t>.</w:t>
      </w:r>
    </w:p>
    <w:p w:rsidR="00BC13F8" w:rsidRPr="001A3723" w:rsidRDefault="001A3723" w:rsidP="00BC13F8">
      <w:r>
        <w:t>Años de conocer: 2 años.</w:t>
      </w:r>
    </w:p>
    <w:p w:rsidR="00BC13F8" w:rsidRPr="0018021F" w:rsidRDefault="00BC13F8" w:rsidP="00BC13F8">
      <w:pPr>
        <w:rPr>
          <w:highlight w:val="yellow"/>
        </w:rPr>
      </w:pPr>
    </w:p>
    <w:p w:rsidR="00BC13F8" w:rsidRPr="001A3723" w:rsidRDefault="00BC13F8" w:rsidP="00BC13F8">
      <w:r w:rsidRPr="001A3723">
        <w:t>Nombre: Rogelio Almanza Herrejón.</w:t>
      </w:r>
    </w:p>
    <w:p w:rsidR="00BC13F8" w:rsidRPr="001A3723" w:rsidRDefault="007F2B3D" w:rsidP="00BC13F8">
      <w:r>
        <w:t>Número telefónico</w:t>
      </w:r>
      <w:r w:rsidR="001A3723">
        <w:t>: 17-2-26-26</w:t>
      </w:r>
    </w:p>
    <w:p w:rsidR="00BC13F8" w:rsidRPr="001A3723" w:rsidRDefault="001A3723" w:rsidP="00BC13F8">
      <w:r>
        <w:t>Dirección: Calle Francisco I. Madero # 1066.</w:t>
      </w:r>
    </w:p>
    <w:p w:rsidR="00BC13F8" w:rsidRPr="001A3723" w:rsidRDefault="00BC13F8" w:rsidP="00BC13F8">
      <w:r w:rsidRPr="001A3723">
        <w:t>E-mail: Spice_rah@hotmail.com</w:t>
      </w:r>
    </w:p>
    <w:p w:rsidR="001A3723" w:rsidRPr="001A3723" w:rsidRDefault="007F2B3D" w:rsidP="001A3723">
      <w:r>
        <w:t>Relación: Compañero de estudios</w:t>
      </w:r>
      <w:r w:rsidR="001A3723">
        <w:t>.</w:t>
      </w:r>
    </w:p>
    <w:p w:rsidR="001A3723" w:rsidRPr="001A3723" w:rsidRDefault="001A3723" w:rsidP="001A3723">
      <w:r>
        <w:t>Años de conocer: 2 años.</w:t>
      </w:r>
      <w:bookmarkStart w:id="0" w:name="_GoBack"/>
      <w:bookmarkEnd w:id="0"/>
    </w:p>
    <w:p w:rsidR="0063702C" w:rsidRDefault="0063702C">
      <w:pPr>
        <w:spacing w:after="200" w:line="276" w:lineRule="auto"/>
      </w:pPr>
    </w:p>
    <w:sectPr w:rsidR="006370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E30" w:rsidRDefault="00181E30">
      <w:pPr>
        <w:spacing w:after="0" w:line="240" w:lineRule="auto"/>
      </w:pPr>
      <w:r>
        <w:separator/>
      </w:r>
    </w:p>
  </w:endnote>
  <w:endnote w:type="continuationSeparator" w:id="0">
    <w:p w:rsidR="00181E30" w:rsidRDefault="00181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0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ihIAIAAII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1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F2B3D" w:rsidRPr="007F2B3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2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iykg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Hp1jRIqodqT4hD6VvRO&#10;XtX0sCvh6U2Reo+0QPMk3NBHG2gLDsOKsw3g99fOoz+1BFk5a6mXC+6/bQUqzswXS80SGz8tktg4&#10;w/G0fH5qt80SSB5TmlhOpiUBMZhxqRGaRxo3i3gbmYSVdGfBZcBxswz9bKGBJdVikdyo0Z0IK3vv&#10;5Pj+UakP3aNAN6g6UDtcw9jvIn+h6t43voyFxTaArpPkI8M9nwPzNCSSpoeBFqfQ833y+jl25z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BxGNiykgIAAL4FAAAOAAAAAAAAAAAAAAAAAC4CAABkcnMvZTJvRG9jLnhtbFBLAQIt&#10;ABQABgAIAAAAIQCodUQZ2gAAAAMBAAAPAAAAAAAAAAAAAAAAAOw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7F2B3D" w:rsidRPr="007F2B3D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984D3B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3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WVPOxSECAACCBAAADgAAAAAAAAAAAAAAAAAuAgAAZHJzL2Uyb0RvYy54bWxQ&#10;SwECLQAUAAYACAAAACEAZrQDst0AAAAGAQAADwAAAAAAAAAAAAAAAAB7BAAAZHJzL2Rvd25yZXYu&#10;eG1sUEsFBgAAAAAEAAQA8wAAAIUFAAAAAA=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4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P&#10;v6zaFwIAAIQ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15039" w:rsidRPr="00115039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115039" w:rsidRPr="00115039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F9" w:rsidRDefault="00E456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E30" w:rsidRDefault="00181E30">
      <w:pPr>
        <w:spacing w:after="0" w:line="240" w:lineRule="auto"/>
      </w:pPr>
      <w:r>
        <w:separator/>
      </w:r>
    </w:p>
  </w:footnote>
  <w:footnote w:type="continuationSeparator" w:id="0">
    <w:p w:rsidR="00181E30" w:rsidRDefault="00181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" fillcolor="white [2897]" stroked="f" strokeweight="2pt">
              <v:fill color2="#b2b2b2 [2241]" rotate="t" focusposition="13107f,.5" focussize="-13107f" colors="0 white;.75 white;1 #dadada" focus="100%" type="gradientRadial"/>
              <v:textbox>
                <w:txbxContent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gramStart"/>
                          <w:r>
                            <w:rPr>
                              <w:color w:val="FFFFFF" w:themeColor="background1"/>
                              <w:lang w:val="es-ES"/>
                            </w:rPr>
                            <w:t>currículo</w:t>
                          </w:r>
                          <w:proofErr w:type="gramEnd"/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" fillcolor="#675e47 [3215]" stroked="f" strokeweight=".5pt">
              <v:textbox style="layout-flow:vertical;mso-layout-flow-alt:bottom-to-top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2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AH&#10;ZjTaFQIAAIQEAAAOAAAAAAAAAAAAAAAAAC4CAABkcnMvZTJvRG9jLnhtbFBLAQItABQABgAIAAAA&#10;IQB73y1C3AAAAAUBAAAPAAAAAAAAAAAAAAAAAG8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ángulo 4" o:spid="_x0000_s1029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Ddd8ezIQIAAIIEAAAOAAAAAAAAAAAAAAAAAC4CAABkcnMvZTJvRG9jLnhtbFBLAQIt&#10;ABQABgAIAAAAIQCOYCMa2QAAAAYBAAAPAAAAAAAAAAAAAAAAAHsEAABkcnMvZG93bnJldi54bWxQ&#10;SwUGAAAAAAQABADzAAAAgQ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F9" w:rsidRDefault="00E456F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1F0D4C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Cbl2OYIAIAAIM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u&#10;u+OtFwIAAIU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DC"/>
    <w:rsid w:val="000F2406"/>
    <w:rsid w:val="00115039"/>
    <w:rsid w:val="0018021F"/>
    <w:rsid w:val="00181E30"/>
    <w:rsid w:val="001A3723"/>
    <w:rsid w:val="001B33E1"/>
    <w:rsid w:val="002353FB"/>
    <w:rsid w:val="002A6E0A"/>
    <w:rsid w:val="002D438B"/>
    <w:rsid w:val="003A3F78"/>
    <w:rsid w:val="003B010A"/>
    <w:rsid w:val="003B209D"/>
    <w:rsid w:val="003C5817"/>
    <w:rsid w:val="00466119"/>
    <w:rsid w:val="00544331"/>
    <w:rsid w:val="005444F3"/>
    <w:rsid w:val="00596E76"/>
    <w:rsid w:val="005C1A1E"/>
    <w:rsid w:val="006076DC"/>
    <w:rsid w:val="0061494C"/>
    <w:rsid w:val="0063702C"/>
    <w:rsid w:val="006F18D1"/>
    <w:rsid w:val="00705AA2"/>
    <w:rsid w:val="00767CD5"/>
    <w:rsid w:val="007A50DA"/>
    <w:rsid w:val="007E5CC4"/>
    <w:rsid w:val="007F27CF"/>
    <w:rsid w:val="007F2B3D"/>
    <w:rsid w:val="00896814"/>
    <w:rsid w:val="008E0261"/>
    <w:rsid w:val="008E13B4"/>
    <w:rsid w:val="00972D0E"/>
    <w:rsid w:val="00A57BE3"/>
    <w:rsid w:val="00AC7062"/>
    <w:rsid w:val="00AE337B"/>
    <w:rsid w:val="00BC13F8"/>
    <w:rsid w:val="00C00F23"/>
    <w:rsid w:val="00C15F8A"/>
    <w:rsid w:val="00DF0456"/>
    <w:rsid w:val="00E456F9"/>
    <w:rsid w:val="00E838C9"/>
    <w:rsid w:val="00EA31DD"/>
    <w:rsid w:val="00F86201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B03F95-ABA7-434B-9A5D-05E509F2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Puest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styleId="Hipervnculo">
    <w:name w:val="Hyperlink"/>
    <w:basedOn w:val="Fuentedeprrafopredeter"/>
    <w:uiPriority w:val="99"/>
    <w:unhideWhenUsed/>
    <w:rsid w:val="003B010A"/>
    <w:rPr>
      <w:color w:val="D25814" w:themeColor="hyperlink"/>
      <w:u w:val="single"/>
    </w:rPr>
  </w:style>
  <w:style w:type="character" w:customStyle="1" w:styleId="shorttext">
    <w:name w:val="short_text"/>
    <w:basedOn w:val="Fuentedeprrafopredeter"/>
    <w:rsid w:val="003B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uelMandujano97@Hot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B4B7C23E054E0C95DC5B3BE4E8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AD6D-2DB2-40C0-AB0C-32EFBECDE6FE}"/>
      </w:docPartPr>
      <w:docPartBody>
        <w:p w:rsidR="00F347E2" w:rsidRDefault="00E86476">
          <w:pPr>
            <w:pStyle w:val="8AB4B7C23E054E0C95DC5B3BE4E8347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76"/>
    <w:rsid w:val="0024245F"/>
    <w:rsid w:val="0033561D"/>
    <w:rsid w:val="00485A9E"/>
    <w:rsid w:val="004B1446"/>
    <w:rsid w:val="004B742C"/>
    <w:rsid w:val="004F014F"/>
    <w:rsid w:val="009419E0"/>
    <w:rsid w:val="00BD2C1C"/>
    <w:rsid w:val="00C36676"/>
    <w:rsid w:val="00C823CE"/>
    <w:rsid w:val="00E86476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8AB4B7C23E054E0C95DC5B3BE4E8347A">
    <w:name w:val="8AB4B7C23E054E0C95DC5B3BE4E8347A"/>
  </w:style>
  <w:style w:type="paragraph" w:customStyle="1" w:styleId="BFAD60C17E1341018F72451A0615E17E">
    <w:name w:val="BFAD60C17E1341018F72451A0615E17E"/>
  </w:style>
  <w:style w:type="paragraph" w:customStyle="1" w:styleId="E96038D20B5C4DF2A9E7C4AF4008EFE1">
    <w:name w:val="E96038D20B5C4DF2A9E7C4AF4008EFE1"/>
  </w:style>
  <w:style w:type="paragraph" w:customStyle="1" w:styleId="F010C1CEBC8D4230BFB701F9D28BE4E5">
    <w:name w:val="F010C1CEBC8D4230BFB701F9D28BE4E5"/>
  </w:style>
  <w:style w:type="paragraph" w:customStyle="1" w:styleId="E90C5F07979649358D3355FF568DC246">
    <w:name w:val="E90C5F07979649358D3355FF568DC246"/>
  </w:style>
  <w:style w:type="paragraph" w:customStyle="1" w:styleId="DEDF3A927A224FC3AE7989C4E0A009FB">
    <w:name w:val="DEDF3A927A224FC3AE7989C4E0A009FB"/>
  </w:style>
  <w:style w:type="paragraph" w:customStyle="1" w:styleId="735FAB01ACDF426EB2D77A19AE2FCE83">
    <w:name w:val="735FAB01ACDF426EB2D77A19AE2FCE83"/>
  </w:style>
  <w:style w:type="paragraph" w:customStyle="1" w:styleId="2B6A776B2F61413497813086E2213543">
    <w:name w:val="2B6A776B2F61413497813086E2213543"/>
  </w:style>
  <w:style w:type="paragraph" w:customStyle="1" w:styleId="71F7557636BB4FDFB470B7B25AA7E094">
    <w:name w:val="71F7557636BB4FDFB470B7B25AA7E094"/>
  </w:style>
  <w:style w:type="paragraph" w:customStyle="1" w:styleId="237402E2096A4965B95EC9771EEC3B52">
    <w:name w:val="237402E2096A4965B95EC9771EEC3B52"/>
  </w:style>
  <w:style w:type="paragraph" w:customStyle="1" w:styleId="981EB73BF7664B3D8D3686C4CFE11E2B">
    <w:name w:val="981EB73BF7664B3D8D3686C4CFE11E2B"/>
  </w:style>
  <w:style w:type="paragraph" w:customStyle="1" w:styleId="EA341DF240A04560B9A8EB13A072698D">
    <w:name w:val="EA341DF240A04560B9A8EB13A072698D"/>
  </w:style>
  <w:style w:type="paragraph" w:customStyle="1" w:styleId="31EE66BD809447F1861975BB51516EA0">
    <w:name w:val="31EE66BD809447F1861975BB51516EA0"/>
  </w:style>
  <w:style w:type="paragraph" w:customStyle="1" w:styleId="2C87505656024C7E9D396B4B0322AC5C">
    <w:name w:val="2C87505656024C7E9D396B4B0322AC5C"/>
  </w:style>
  <w:style w:type="paragraph" w:customStyle="1" w:styleId="6AEFC4763C914623B9A276078BB0F138">
    <w:name w:val="6AEFC4763C914623B9A276078BB0F138"/>
  </w:style>
  <w:style w:type="paragraph" w:customStyle="1" w:styleId="8859AEE830C9488CBE1B21A35FA37D2D">
    <w:name w:val="8859AEE830C9488CBE1B21A35FA37D2D"/>
  </w:style>
  <w:style w:type="paragraph" w:customStyle="1" w:styleId="B9F38826882144CDBDAC8BA387BFCC4A">
    <w:name w:val="B9F38826882144CDBDAC8BA387BFCC4A"/>
  </w:style>
  <w:style w:type="paragraph" w:customStyle="1" w:styleId="27D5BBC89CAE4649ADA50AB5A2F74DC5">
    <w:name w:val="27D5BBC89CAE4649ADA50AB5A2F74DC5"/>
  </w:style>
  <w:style w:type="paragraph" w:customStyle="1" w:styleId="1A7A6A972D754DB98182A214FCF23F8E">
    <w:name w:val="1A7A6A972D754DB98182A214FCF23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Privada Aquiles Serdán #7</CompanyAddress>
  <CompanyPhone>417-100-92-87</CompanyPhone>
  <CompanyFax/>
  <CompanyEmail>Miguel_dark97@hotmail.com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A99B9E1-3E27-4A81-A766-6E0E3C6D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21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Mandujano Barragán</dc:creator>
  <cp:lastModifiedBy>Paty Rangel</cp:lastModifiedBy>
  <cp:revision>10</cp:revision>
  <dcterms:created xsi:type="dcterms:W3CDTF">2018-01-13T05:37:00Z</dcterms:created>
  <dcterms:modified xsi:type="dcterms:W3CDTF">2018-05-31T15:03:00Z</dcterms:modified>
</cp:coreProperties>
</file>