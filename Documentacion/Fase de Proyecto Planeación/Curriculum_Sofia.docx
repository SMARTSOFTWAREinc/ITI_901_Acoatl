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1"/>
        </w:rPr>
        <w:alias w:val="Nombre del currículo"/>
        <w:tag w:val="Nombre del currículo"/>
        <w:id w:val="-924265653"/>
        <w:placeholder>
          <w:docPart w:val="B7E408B0AB0E4EA1BA37D4156F758974"/>
        </w:placeholder>
        <w:docPartList>
          <w:docPartGallery w:val="Quick Parts"/>
          <w:docPartCategory w:val=" Nombre del currículo"/>
        </w:docPartList>
      </w:sdtPr>
      <w:sdtEnd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</w:sdtEndPr>
      <w:sdtContent>
        <w:p w:rsidR="007E6E10" w:rsidRPr="002178E7" w:rsidRDefault="007E6E10" w:rsidP="007E6E10">
          <w:pPr>
            <w:spacing w:after="0"/>
            <w:rPr>
              <w:lang w:val="en-US"/>
            </w:rPr>
          </w:pPr>
          <w:r>
            <w:rPr>
              <w:rFonts w:asciiTheme="majorHAnsi" w:hAnsiTheme="majorHAnsi"/>
              <w:b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F2560" wp14:editId="03499DE8">
                    <wp:simplePos x="0" y="0"/>
                    <wp:positionH relativeFrom="column">
                      <wp:posOffset>4079875</wp:posOffset>
                    </wp:positionH>
                    <wp:positionV relativeFrom="paragraph">
                      <wp:posOffset>-122717</wp:posOffset>
                    </wp:positionV>
                    <wp:extent cx="1487170" cy="1691640"/>
                    <wp:effectExtent l="0" t="0" r="17780" b="22860"/>
                    <wp:wrapNone/>
                    <wp:docPr id="5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87170" cy="1691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9655BAA" id="Rectángulo 5" o:spid="_x0000_s1026" style="position:absolute;margin-left:321.25pt;margin-top:-9.65pt;width:117.1pt;height:13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" filled="f" strokecolor="#243f60 [1604]" strokeweight="2pt"/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A3B9271" wp14:editId="1A6DC5A2">
                <wp:simplePos x="0" y="0"/>
                <wp:positionH relativeFrom="column">
                  <wp:posOffset>4085590</wp:posOffset>
                </wp:positionH>
                <wp:positionV relativeFrom="paragraph">
                  <wp:posOffset>135890</wp:posOffset>
                </wp:positionV>
                <wp:extent cx="1485900" cy="1214755"/>
                <wp:effectExtent l="2222" t="0" r="2223" b="2222"/>
                <wp:wrapThrough wrapText="bothSides">
                  <wp:wrapPolygon edited="0">
                    <wp:start x="32" y="21640"/>
                    <wp:lineTo x="21355" y="21640"/>
                    <wp:lineTo x="21355" y="299"/>
                    <wp:lineTo x="32" y="299"/>
                    <wp:lineTo x="32" y="2164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20170119_092645.jpg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579" t="14339" r="29781" b="16293"/>
                        <a:stretch/>
                      </pic:blipFill>
                      <pic:spPr bwMode="auto">
                        <a:xfrm rot="5400000">
                          <a:off x="0" y="0"/>
                          <a:ext cx="1485900" cy="1214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alias w:val="Autor"/>
              <w:tag w:val=""/>
              <w:id w:val="1823003119"/>
              <w:placeholder>
                <w:docPart w:val="78A4026602254D11B53E07BB4AE7067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Pr="002178E7">
                <w:rPr>
                  <w:rFonts w:asciiTheme="majorHAnsi" w:hAnsiTheme="majorHAnsi"/>
                  <w:b/>
                  <w:sz w:val="28"/>
                  <w:szCs w:val="28"/>
                  <w:lang w:val="en-US"/>
                </w:rPr>
                <w:t>FRIDA SOFIA BERMÚDEZ SÁNCHEZ</w:t>
              </w:r>
            </w:sdtContent>
          </w:sdt>
          <w:r w:rsidR="000C4A8B" w:rsidRPr="002178E7">
            <w:rPr>
              <w:noProof/>
              <w:lang w:val="en-US"/>
            </w:rPr>
            <w:t xml:space="preserve"> </w:t>
          </w:r>
        </w:p>
        <w:p w:rsidR="008C6592" w:rsidRPr="002178E7" w:rsidRDefault="00124076" w:rsidP="00E6429B">
          <w:pPr>
            <w:pStyle w:val="Nombre"/>
            <w:rPr>
              <w:rFonts w:asciiTheme="minorHAnsi" w:hAnsiTheme="minorHAnsi"/>
              <w:b w:val="0"/>
              <w:sz w:val="24"/>
              <w:szCs w:val="24"/>
              <w:lang w:val="en-US"/>
            </w:rPr>
          </w:pPr>
          <w:r w:rsidRPr="002178E7">
            <w:rPr>
              <w:rFonts w:asciiTheme="minorHAnsi" w:hAnsiTheme="minorHAnsi"/>
              <w:b w:val="0"/>
              <w:sz w:val="24"/>
              <w:szCs w:val="24"/>
              <w:lang w:val="en-US"/>
            </w:rPr>
            <w:t xml:space="preserve">September </w:t>
          </w:r>
          <m:oMath>
            <m:sSup>
              <m:sSup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17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sup>
            </m:sSup>
          </m:oMath>
          <w:r w:rsidRPr="002178E7">
            <w:rPr>
              <w:rFonts w:asciiTheme="minorHAnsi" w:hAnsiTheme="minorHAnsi"/>
              <w:b w:val="0"/>
              <w:sz w:val="24"/>
              <w:szCs w:val="24"/>
              <w:lang w:val="en-US"/>
            </w:rPr>
            <w:t xml:space="preserve">, </w:t>
          </w:r>
          <w:r w:rsidR="008C6592" w:rsidRPr="002178E7">
            <w:rPr>
              <w:rFonts w:asciiTheme="minorHAnsi" w:hAnsiTheme="minorHAnsi"/>
              <w:b w:val="0"/>
              <w:sz w:val="24"/>
              <w:szCs w:val="24"/>
              <w:lang w:val="en-US"/>
            </w:rPr>
            <w:t xml:space="preserve">1997                  </w:t>
          </w:r>
          <w:r w:rsidR="00E6429B" w:rsidRPr="002178E7">
            <w:rPr>
              <w:rFonts w:asciiTheme="minorHAnsi" w:hAnsiTheme="minorHAnsi"/>
              <w:b w:val="0"/>
              <w:sz w:val="24"/>
              <w:szCs w:val="24"/>
              <w:lang w:val="en-US"/>
            </w:rPr>
            <w:t xml:space="preserve">                       </w:t>
          </w:r>
          <w:r w:rsidR="008C6592" w:rsidRPr="002178E7">
            <w:rPr>
              <w:rFonts w:asciiTheme="minorHAnsi" w:hAnsiTheme="minorHAnsi"/>
              <w:b w:val="0"/>
              <w:sz w:val="24"/>
              <w:szCs w:val="24"/>
              <w:lang w:val="en-US"/>
            </w:rPr>
            <w:t xml:space="preserve">          </w:t>
          </w:r>
          <w:r w:rsidRPr="002178E7">
            <w:rPr>
              <w:rFonts w:asciiTheme="minorHAnsi" w:hAnsiTheme="minorHAnsi"/>
              <w:b w:val="0"/>
              <w:sz w:val="24"/>
              <w:szCs w:val="24"/>
              <w:lang w:val="en-US"/>
            </w:rPr>
            <w:t xml:space="preserve"> 20 years</w:t>
          </w:r>
          <w:r w:rsidR="008C6592" w:rsidRPr="002178E7">
            <w:rPr>
              <w:rFonts w:asciiTheme="minorHAnsi" w:hAnsiTheme="minorHAnsi"/>
              <w:b w:val="0"/>
              <w:sz w:val="24"/>
              <w:szCs w:val="24"/>
              <w:lang w:val="en-US"/>
            </w:rPr>
            <w:t xml:space="preserve"> </w:t>
          </w:r>
        </w:p>
        <w:p w:rsidR="008C6592" w:rsidRPr="008C6592" w:rsidRDefault="008C6592" w:rsidP="00E6429B">
          <w:pPr>
            <w:pStyle w:val="Nombre"/>
            <w:rPr>
              <w:rFonts w:asciiTheme="minorHAnsi" w:hAnsiTheme="minorHAnsi"/>
              <w:b w:val="0"/>
              <w:sz w:val="24"/>
              <w:szCs w:val="24"/>
            </w:rPr>
          </w:pPr>
          <w:r w:rsidRPr="008C6592">
            <w:rPr>
              <w:rFonts w:asciiTheme="minorHAnsi" w:hAnsiTheme="minorHAnsi"/>
              <w:b w:val="0"/>
              <w:sz w:val="24"/>
              <w:szCs w:val="24"/>
            </w:rPr>
            <w:t>BESF970917MMNRNR02</w:t>
          </w:r>
        </w:p>
        <w:sdt>
          <w:sdtPr>
            <w:rPr>
              <w:lang w:val="en-US"/>
            </w:rPr>
            <w:alias w:val="Teléfono"/>
            <w:tag w:val=""/>
            <w:id w:val="1357783703"/>
            <w:placeholder>
              <w:docPart w:val="E8365485B18B41948D92DA15D302E32F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D65640" w:rsidRPr="008C6592" w:rsidRDefault="00DA4BE2" w:rsidP="00E6429B">
              <w:pPr>
                <w:pStyle w:val="Telfono"/>
              </w:pPr>
              <w:r w:rsidRPr="002178E7">
                <w:rPr>
                  <w:lang w:val="en-US"/>
                </w:rPr>
                <w:t>Hidalgo</w:t>
              </w:r>
              <w:r w:rsidR="002178E7" w:rsidRPr="002178E7">
                <w:rPr>
                  <w:lang w:val="en-US"/>
                </w:rPr>
                <w:t xml:space="preserve"> Street, </w:t>
              </w:r>
              <w:proofErr w:type="spellStart"/>
              <w:r w:rsidR="002178E7" w:rsidRPr="002178E7">
                <w:rPr>
                  <w:lang w:val="en-US"/>
                </w:rPr>
                <w:t>Sout</w:t>
              </w:r>
              <w:proofErr w:type="spellEnd"/>
              <w:r w:rsidRPr="002178E7">
                <w:rPr>
                  <w:lang w:val="en-US"/>
                </w:rPr>
                <w:t xml:space="preserve"> #46 Contepec, Michoacán.            C.P 61020                                           447-108-08-07</w:t>
              </w:r>
            </w:p>
          </w:sdtContent>
        </w:sdt>
        <w:sdt>
          <w:sdtPr>
            <w:alias w:val="Dirección de correo electrónico"/>
            <w:tag w:val=""/>
            <w:id w:val="527535243"/>
            <w:placeholder>
              <w:docPart w:val="5C3D491F9DBE45B0A2C2BF033CE34D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D65640" w:rsidRDefault="00DA4BE2" w:rsidP="00E6429B">
              <w:pPr>
                <w:pStyle w:val="Direccindelremitente"/>
              </w:pPr>
              <w:r>
                <w:t>Sofiber17</w:t>
              </w:r>
              <w:r w:rsidR="00D65640">
                <w:t>@gmail.com</w:t>
              </w:r>
              <w:r w:rsidR="008C6592">
                <w:t xml:space="preserve">                                                                                                                                     </w:t>
              </w:r>
              <w:r>
                <w:t xml:space="preserve">                         Single </w:t>
              </w:r>
              <w:r w:rsidR="008C6592">
                <w:t xml:space="preserve">                                                                                </w:t>
              </w:r>
              <w:r w:rsidR="00E6429B">
                <w:t xml:space="preserve">          </w:t>
              </w:r>
              <w:r w:rsidR="00480185">
                <w:t xml:space="preserve"> </w:t>
              </w:r>
              <w:r>
                <w:t>Mexican</w:t>
              </w:r>
              <w:r w:rsidR="008C6592">
                <w:t xml:space="preserve"> </w:t>
              </w:r>
            </w:p>
          </w:sdtContent>
        </w:sdt>
      </w:sdtContent>
    </w:sdt>
    <w:p w:rsidR="007F408A" w:rsidRDefault="00DA4BE2" w:rsidP="00E6429B">
      <w:pPr>
        <w:pStyle w:val="Encabezadodeseccin"/>
        <w:spacing w:after="0"/>
      </w:pPr>
      <w:proofErr w:type="spellStart"/>
      <w:r>
        <w:rPr>
          <w:lang w:val="es-ES"/>
        </w:rPr>
        <w:t>Obje</w:t>
      </w:r>
      <w:r w:rsidR="0030541E">
        <w:rPr>
          <w:lang w:val="es-ES"/>
        </w:rPr>
        <w:t>c</w:t>
      </w:r>
      <w:r>
        <w:rPr>
          <w:lang w:val="es-ES"/>
        </w:rPr>
        <w:t>tives</w:t>
      </w:r>
      <w:proofErr w:type="spellEnd"/>
      <w:r>
        <w:rPr>
          <w:lang w:val="es-ES"/>
        </w:rPr>
        <w:t xml:space="preserve"> </w:t>
      </w:r>
    </w:p>
    <w:p w:rsidR="007F408A" w:rsidRPr="008658DC" w:rsidRDefault="00D36FA5" w:rsidP="00E6429B">
      <w:pPr>
        <w:tabs>
          <w:tab w:val="left" w:pos="2910"/>
        </w:tabs>
        <w:spacing w:after="0" w:line="240" w:lineRule="auto"/>
        <w:jc w:val="both"/>
        <w:rPr>
          <w:rFonts w:cs="Arial"/>
          <w:szCs w:val="28"/>
          <w:lang w:val="en-US"/>
        </w:rPr>
      </w:pPr>
      <w:r w:rsidRPr="00D36FA5">
        <w:rPr>
          <w:rFonts w:cs="Arial"/>
          <w:szCs w:val="28"/>
          <w:lang w:val="en-US"/>
        </w:rPr>
        <w:t xml:space="preserve">Give a </w:t>
      </w:r>
      <w:proofErr w:type="spellStart"/>
      <w:r w:rsidRPr="00D36FA5">
        <w:rPr>
          <w:rFonts w:cs="Arial"/>
          <w:szCs w:val="28"/>
          <w:lang w:val="en-US"/>
        </w:rPr>
        <w:t>know</w:t>
      </w:r>
      <w:proofErr w:type="spellEnd"/>
      <w:r w:rsidRPr="00D36FA5">
        <w:rPr>
          <w:rFonts w:cs="Arial"/>
          <w:szCs w:val="28"/>
          <w:lang w:val="en-US"/>
        </w:rPr>
        <w:t xml:space="preserve"> new innovative ideas in the enterprise, employing the </w:t>
      </w:r>
      <w:proofErr w:type="spellStart"/>
      <w:r w:rsidRPr="00D36FA5">
        <w:rPr>
          <w:rFonts w:cs="Arial"/>
          <w:szCs w:val="28"/>
          <w:lang w:val="en-US"/>
        </w:rPr>
        <w:t>knowings</w:t>
      </w:r>
      <w:proofErr w:type="spellEnd"/>
      <w:r w:rsidRPr="00D36FA5">
        <w:rPr>
          <w:rFonts w:cs="Arial"/>
          <w:szCs w:val="28"/>
          <w:lang w:val="en-US"/>
        </w:rPr>
        <w:t xml:space="preserve"> acquired throughout my academic</w:t>
      </w:r>
      <w:r w:rsidR="006F414D">
        <w:rPr>
          <w:rFonts w:cs="Arial"/>
          <w:szCs w:val="28"/>
          <w:lang w:val="en-US"/>
        </w:rPr>
        <w:t xml:space="preserve"> </w:t>
      </w:r>
      <w:r w:rsidR="006F414D" w:rsidRPr="00D36FA5">
        <w:rPr>
          <w:rFonts w:cs="Arial"/>
          <w:szCs w:val="28"/>
          <w:lang w:val="en-US"/>
        </w:rPr>
        <w:t>preparation</w:t>
      </w:r>
      <w:r w:rsidR="006F414D">
        <w:rPr>
          <w:rFonts w:cs="Arial"/>
          <w:szCs w:val="28"/>
          <w:lang w:val="en-US"/>
        </w:rPr>
        <w:t xml:space="preserve"> to</w:t>
      </w:r>
      <w:r w:rsidRPr="00D36FA5">
        <w:rPr>
          <w:rFonts w:cs="Arial"/>
          <w:szCs w:val="28"/>
          <w:lang w:val="en-US"/>
        </w:rPr>
        <w:t xml:space="preserve"> contribute with the growing and achievement of objectives for same.</w:t>
      </w:r>
    </w:p>
    <w:p w:rsidR="007F408A" w:rsidRDefault="009D170A" w:rsidP="00E6429B">
      <w:pPr>
        <w:pStyle w:val="Encabezadodeseccin"/>
        <w:spacing w:after="0"/>
      </w:pPr>
      <w:proofErr w:type="spellStart"/>
      <w:r>
        <w:rPr>
          <w:lang w:val="es-ES"/>
        </w:rPr>
        <w:t>Education</w:t>
      </w:r>
      <w:proofErr w:type="spellEnd"/>
      <w:r>
        <w:rPr>
          <w:lang w:val="es-ES"/>
        </w:rPr>
        <w:t xml:space="preserve"> </w:t>
      </w:r>
    </w:p>
    <w:p w:rsidR="007F408A" w:rsidRDefault="006367C2" w:rsidP="00E6429B">
      <w:pPr>
        <w:pStyle w:val="Subseccin"/>
      </w:pPr>
      <w:r>
        <w:t>UTL CAMPUS ACÁMBARO</w:t>
      </w:r>
    </w:p>
    <w:p w:rsidR="007F408A" w:rsidRPr="009D170A" w:rsidRDefault="006367C2" w:rsidP="00E6429B">
      <w:pPr>
        <w:pStyle w:val="Fechadesubseccin"/>
        <w:spacing w:after="0"/>
        <w:rPr>
          <w:rStyle w:val="nfasisintenso"/>
          <w:lang w:val="en-US"/>
        </w:rPr>
      </w:pPr>
      <w:r w:rsidRPr="009D170A">
        <w:rPr>
          <w:b/>
          <w:bCs/>
          <w:i/>
          <w:iCs/>
          <w:lang w:val="en-US"/>
        </w:rPr>
        <w:t>2017</w:t>
      </w:r>
      <w:r w:rsidR="00F11FB9" w:rsidRPr="009D170A">
        <w:rPr>
          <w:color w:val="4F81BD" w:themeColor="accent1"/>
          <w:lang w:val="en-US"/>
        </w:rPr>
        <w:t>|</w:t>
      </w:r>
      <w:r w:rsidR="00F11FB9" w:rsidRPr="009D170A">
        <w:rPr>
          <w:lang w:val="en-US"/>
        </w:rPr>
        <w:t xml:space="preserve"> </w:t>
      </w:r>
      <w:r w:rsidRPr="009D170A">
        <w:rPr>
          <w:lang w:val="en-US"/>
        </w:rPr>
        <w:t xml:space="preserve">TSU </w:t>
      </w:r>
      <w:r w:rsidR="009D170A">
        <w:rPr>
          <w:lang w:val="en-US"/>
        </w:rPr>
        <w:t>in Information and Communication T</w:t>
      </w:r>
      <w:r w:rsidR="009D170A" w:rsidRPr="009D170A">
        <w:rPr>
          <w:lang w:val="en-US"/>
        </w:rPr>
        <w:t>echnologies.</w:t>
      </w:r>
    </w:p>
    <w:p w:rsidR="006367C2" w:rsidRPr="00A4549F" w:rsidRDefault="00A4549F" w:rsidP="00B272F9">
      <w:pPr>
        <w:pStyle w:val="Prrafodelista"/>
        <w:numPr>
          <w:ilvl w:val="0"/>
          <w:numId w:val="4"/>
        </w:numPr>
        <w:spacing w:after="0"/>
        <w:ind w:left="426"/>
      </w:pPr>
      <w:r w:rsidRPr="00A4549F">
        <w:t>Título en Económico Administrativo</w:t>
      </w:r>
      <w:r w:rsidR="005A5986">
        <w:t xml:space="preserve"> con bachillerato en Físico-Matemático y Químico-Biológico. </w:t>
      </w:r>
    </w:p>
    <w:p w:rsidR="007F408A" w:rsidRDefault="00B272F9" w:rsidP="00E6429B">
      <w:pPr>
        <w:pStyle w:val="Encabezadodeseccin"/>
        <w:spacing w:after="0"/>
      </w:pPr>
      <w:r>
        <w:rPr>
          <w:lang w:val="es-ES"/>
        </w:rPr>
        <w:t xml:space="preserve">Work </w:t>
      </w:r>
      <w:proofErr w:type="spellStart"/>
      <w:r>
        <w:rPr>
          <w:lang w:val="es-ES"/>
        </w:rPr>
        <w:t>Experience</w:t>
      </w:r>
      <w:proofErr w:type="spellEnd"/>
      <w:r>
        <w:rPr>
          <w:lang w:val="es-ES"/>
        </w:rPr>
        <w:t xml:space="preserve"> </w:t>
      </w:r>
    </w:p>
    <w:p w:rsidR="007F408A" w:rsidRPr="00784B93" w:rsidRDefault="00B272F9" w:rsidP="00E6429B">
      <w:pPr>
        <w:spacing w:after="0"/>
        <w:rPr>
          <w:i/>
          <w:iCs/>
          <w:lang w:val="en-US"/>
        </w:rPr>
      </w:pPr>
      <w:r w:rsidRPr="00784B93">
        <w:rPr>
          <w:lang w:val="en-US"/>
        </w:rPr>
        <w:t xml:space="preserve">Sales Manager </w:t>
      </w:r>
      <w:proofErr w:type="gramStart"/>
      <w:r w:rsidR="00784B93" w:rsidRPr="00784B93">
        <w:rPr>
          <w:lang w:val="en-US"/>
        </w:rPr>
        <w:t xml:space="preserve">since </w:t>
      </w:r>
      <w:r w:rsidR="00940662" w:rsidRPr="00784B93">
        <w:rPr>
          <w:lang w:val="en-US"/>
        </w:rPr>
        <w:t xml:space="preserve"> </w:t>
      </w:r>
      <w:r w:rsidR="00784B93" w:rsidRPr="00784B93">
        <w:rPr>
          <w:rStyle w:val="nfasisintenso"/>
          <w:lang w:val="en-US"/>
        </w:rPr>
        <w:t>jULY</w:t>
      </w:r>
      <w:proofErr w:type="gramEnd"/>
      <w:r w:rsidR="006367C2" w:rsidRPr="00784B93">
        <w:rPr>
          <w:rStyle w:val="nfasisintenso"/>
          <w:lang w:val="en-US"/>
        </w:rPr>
        <w:t xml:space="preserve"> </w:t>
      </w:r>
      <w:r w:rsidR="00784B93" w:rsidRPr="00784B93">
        <w:rPr>
          <w:b/>
          <w:bCs/>
          <w:i/>
          <w:iCs/>
          <w:color w:val="000000"/>
          <w:lang w:val="en-US"/>
        </w:rPr>
        <w:t>2016 to the date.</w:t>
      </w:r>
    </w:p>
    <w:p w:rsidR="007F408A" w:rsidRDefault="006367C2" w:rsidP="00E6429B">
      <w:pPr>
        <w:spacing w:after="0"/>
        <w:rPr>
          <w:color w:val="1F497D" w:themeColor="text2"/>
        </w:rPr>
      </w:pPr>
      <w:r>
        <w:rPr>
          <w:color w:val="1F497D" w:themeColor="text2"/>
        </w:rPr>
        <w:t>Telcel Distribuidor Autorizado</w:t>
      </w:r>
      <w:r w:rsidR="00F11FB9">
        <w:rPr>
          <w:color w:val="1F497D" w:themeColor="text2"/>
          <w:lang w:val="es-ES"/>
        </w:rPr>
        <w:t xml:space="preserve"> | </w:t>
      </w:r>
      <w:r>
        <w:rPr>
          <w:color w:val="1F497D" w:themeColor="text2"/>
        </w:rPr>
        <w:t>Contecel.com</w:t>
      </w:r>
    </w:p>
    <w:p w:rsidR="00DB145C" w:rsidRDefault="006F414D" w:rsidP="00E6429B">
      <w:pPr>
        <w:spacing w:after="0"/>
        <w:jc w:val="both"/>
      </w:pPr>
      <w:r w:rsidRPr="006F414D">
        <w:rPr>
          <w:lang w:val="en-US"/>
        </w:rPr>
        <w:t xml:space="preserve">High and activation of cell phones. Realization of air time recharge. Unlocking Android mobile devices. Sale of accessories for cell phones. </w:t>
      </w:r>
      <w:proofErr w:type="spellStart"/>
      <w:r w:rsidRPr="006F414D">
        <w:t>Realization</w:t>
      </w:r>
      <w:proofErr w:type="spellEnd"/>
      <w:r w:rsidRPr="006F414D">
        <w:t xml:space="preserve"> of </w:t>
      </w:r>
      <w:proofErr w:type="spellStart"/>
      <w:r w:rsidRPr="006F414D">
        <w:t>inventory</w:t>
      </w:r>
      <w:proofErr w:type="spellEnd"/>
      <w:r w:rsidRPr="006F414D">
        <w:t xml:space="preserve">, </w:t>
      </w:r>
      <w:proofErr w:type="spellStart"/>
      <w:r w:rsidRPr="006F414D">
        <w:t>registration</w:t>
      </w:r>
      <w:proofErr w:type="spellEnd"/>
      <w:r w:rsidRPr="006F414D">
        <w:t xml:space="preserve">, </w:t>
      </w:r>
      <w:proofErr w:type="spellStart"/>
      <w:r w:rsidRPr="006F414D">
        <w:t>discharge</w:t>
      </w:r>
      <w:proofErr w:type="spellEnd"/>
      <w:r w:rsidRPr="006F414D">
        <w:t xml:space="preserve">, and </w:t>
      </w:r>
      <w:proofErr w:type="spellStart"/>
      <w:r w:rsidRPr="006F414D">
        <w:t>consultation</w:t>
      </w:r>
      <w:proofErr w:type="spellEnd"/>
      <w:r w:rsidRPr="006F414D">
        <w:t xml:space="preserve"> of </w:t>
      </w:r>
      <w:proofErr w:type="spellStart"/>
      <w:r w:rsidRPr="006F414D">
        <w:t>same</w:t>
      </w:r>
      <w:proofErr w:type="spellEnd"/>
      <w:r w:rsidRPr="006F414D">
        <w:t>.</w:t>
      </w:r>
    </w:p>
    <w:p w:rsidR="006716D2" w:rsidRDefault="006716D2" w:rsidP="00E6429B">
      <w:pPr>
        <w:spacing w:after="0"/>
        <w:jc w:val="both"/>
      </w:pPr>
      <w:proofErr w:type="spellStart"/>
      <w:r w:rsidRPr="006716D2">
        <w:rPr>
          <w:color w:val="1F497D" w:themeColor="text2"/>
        </w:rPr>
        <w:t>Development</w:t>
      </w:r>
      <w:proofErr w:type="spellEnd"/>
      <w:r w:rsidRPr="006716D2">
        <w:rPr>
          <w:color w:val="1F497D" w:themeColor="text2"/>
        </w:rPr>
        <w:t xml:space="preserve"> of </w:t>
      </w:r>
      <w:proofErr w:type="spellStart"/>
      <w:r w:rsidRPr="006716D2">
        <w:rPr>
          <w:color w:val="1F497D" w:themeColor="text2"/>
        </w:rPr>
        <w:t>Advertising</w:t>
      </w:r>
      <w:proofErr w:type="spellEnd"/>
      <w:r w:rsidRPr="006716D2">
        <w:rPr>
          <w:color w:val="1F497D" w:themeColor="text2"/>
        </w:rPr>
        <w:t xml:space="preserve"> </w:t>
      </w:r>
      <w:proofErr w:type="spellStart"/>
      <w:r w:rsidRPr="006716D2">
        <w:rPr>
          <w:color w:val="1F497D" w:themeColor="text2"/>
        </w:rPr>
        <w:t>Website</w:t>
      </w:r>
      <w:proofErr w:type="spellEnd"/>
      <w:r w:rsidRPr="006716D2">
        <w:rPr>
          <w:color w:val="1F497D" w:themeColor="text2"/>
        </w:rPr>
        <w:t xml:space="preserve"> for </w:t>
      </w:r>
      <w:proofErr w:type="spellStart"/>
      <w:r w:rsidRPr="006716D2">
        <w:rPr>
          <w:color w:val="1F497D" w:themeColor="text2"/>
        </w:rPr>
        <w:t>the</w:t>
      </w:r>
      <w:proofErr w:type="spellEnd"/>
      <w:r w:rsidRPr="006716D2">
        <w:rPr>
          <w:color w:val="1F497D" w:themeColor="text2"/>
        </w:rPr>
        <w:t xml:space="preserve"> </w:t>
      </w:r>
      <w:proofErr w:type="spellStart"/>
      <w:r w:rsidRPr="006716D2">
        <w:rPr>
          <w:color w:val="1F497D" w:themeColor="text2"/>
        </w:rPr>
        <w:t>company</w:t>
      </w:r>
      <w:proofErr w:type="spellEnd"/>
      <w:r w:rsidRPr="006716D2">
        <w:rPr>
          <w:color w:val="1F497D" w:themeColor="text2"/>
        </w:rPr>
        <w:t xml:space="preserve"> "Mi Casa" and "ECOINN"</w:t>
      </w:r>
      <w:r>
        <w:rPr>
          <w:color w:val="1F497D" w:themeColor="text2"/>
        </w:rPr>
        <w:t>.</w:t>
      </w:r>
    </w:p>
    <w:p w:rsidR="007F0257" w:rsidRDefault="00BC07C4" w:rsidP="007F0257">
      <w:pPr>
        <w:pStyle w:val="Encabezadodeseccin"/>
        <w:spacing w:after="0"/>
      </w:pPr>
      <w:proofErr w:type="spellStart"/>
      <w:r>
        <w:rPr>
          <w:lang w:val="es-ES"/>
        </w:rPr>
        <w:t>Languages</w:t>
      </w:r>
      <w:proofErr w:type="spellEnd"/>
      <w:r>
        <w:rPr>
          <w:lang w:val="es-ES"/>
        </w:rPr>
        <w:t xml:space="preserve"> </w:t>
      </w:r>
    </w:p>
    <w:p w:rsidR="007F0257" w:rsidRDefault="00DF6DD4" w:rsidP="007F0257">
      <w:pPr>
        <w:pStyle w:val="Prrafodelista"/>
        <w:numPr>
          <w:ilvl w:val="0"/>
          <w:numId w:val="28"/>
        </w:numPr>
        <w:spacing w:after="0"/>
        <w:jc w:val="both"/>
      </w:pPr>
      <w:r>
        <w:rPr>
          <w:b/>
        </w:rPr>
        <w:t xml:space="preserve">English </w:t>
      </w:r>
      <w:r>
        <w:t xml:space="preserve">Medium </w:t>
      </w:r>
      <w:proofErr w:type="spellStart"/>
      <w:r>
        <w:t>level</w:t>
      </w:r>
      <w:proofErr w:type="spellEnd"/>
      <w:r>
        <w:t>.</w:t>
      </w:r>
      <w:r w:rsidR="007F0257">
        <w:t xml:space="preserve">  </w:t>
      </w:r>
    </w:p>
    <w:p w:rsidR="00E6429B" w:rsidRPr="00E6429B" w:rsidRDefault="002178E7" w:rsidP="00E6429B">
      <w:pPr>
        <w:pStyle w:val="Encabezadodeseccin"/>
        <w:spacing w:after="0"/>
        <w:rPr>
          <w:lang w:val="es-ES"/>
        </w:rPr>
      </w:pPr>
      <w:proofErr w:type="spellStart"/>
      <w:r>
        <w:rPr>
          <w:lang w:val="es-ES"/>
        </w:rPr>
        <w:t>Skills</w:t>
      </w:r>
      <w:proofErr w:type="spellEnd"/>
      <w:r>
        <w:rPr>
          <w:lang w:val="es-ES"/>
        </w:rPr>
        <w:t xml:space="preserve"> And Knowledge</w:t>
      </w:r>
    </w:p>
    <w:p w:rsidR="002178E7" w:rsidRPr="00B35A91" w:rsidRDefault="004A5639" w:rsidP="002178E7">
      <w:pPr>
        <w:pStyle w:val="Prrafodelista"/>
        <w:numPr>
          <w:ilvl w:val="0"/>
          <w:numId w:val="4"/>
        </w:numPr>
        <w:spacing w:after="0"/>
        <w:ind w:left="284" w:hanging="284"/>
        <w:jc w:val="both"/>
        <w:rPr>
          <w:rFonts w:cstheme="minorHAnsi"/>
          <w:lang w:val="en-US"/>
        </w:rPr>
      </w:pPr>
      <w:r w:rsidRPr="00B35A91">
        <w:rPr>
          <w:rFonts w:cstheme="minorHAnsi"/>
          <w:lang w:val="en-US"/>
        </w:rPr>
        <w:t>Job in team, facility of word, sleigh for sociology with the people and experience in sales. Availability for learn to manipulate various tools</w:t>
      </w:r>
      <w:r w:rsidR="005A5986" w:rsidRPr="00B35A91">
        <w:rPr>
          <w:rFonts w:cstheme="minorHAnsi"/>
          <w:lang w:val="en-US"/>
        </w:rPr>
        <w:t xml:space="preserve">, and </w:t>
      </w:r>
      <w:r w:rsidR="005A5986" w:rsidRPr="00B35A91">
        <w:rPr>
          <w:rFonts w:cstheme="minorHAnsi"/>
        </w:rPr>
        <w:t xml:space="preserve">I </w:t>
      </w:r>
      <w:proofErr w:type="spellStart"/>
      <w:r w:rsidR="005A5986" w:rsidRPr="00B35A91">
        <w:rPr>
          <w:rFonts w:cstheme="minorHAnsi"/>
        </w:rPr>
        <w:t>consider</w:t>
      </w:r>
      <w:proofErr w:type="spellEnd"/>
      <w:r w:rsidR="005A5986" w:rsidRPr="00B35A91">
        <w:rPr>
          <w:rFonts w:cstheme="minorHAnsi"/>
        </w:rPr>
        <w:t xml:space="preserve"> </w:t>
      </w:r>
      <w:proofErr w:type="spellStart"/>
      <w:r w:rsidR="005A5986" w:rsidRPr="00B35A91">
        <w:rPr>
          <w:rFonts w:cstheme="minorHAnsi"/>
        </w:rPr>
        <w:t>myself</w:t>
      </w:r>
      <w:proofErr w:type="spellEnd"/>
      <w:r w:rsidR="005A5986" w:rsidRPr="00B35A91">
        <w:rPr>
          <w:rFonts w:cstheme="minorHAnsi"/>
        </w:rPr>
        <w:t xml:space="preserve"> a </w:t>
      </w:r>
      <w:proofErr w:type="spellStart"/>
      <w:r w:rsidR="005A5986" w:rsidRPr="00B35A91">
        <w:rPr>
          <w:rFonts w:cstheme="minorHAnsi"/>
        </w:rPr>
        <w:t>perfectionist</w:t>
      </w:r>
      <w:proofErr w:type="spellEnd"/>
      <w:r w:rsidR="005A5986" w:rsidRPr="00B35A91">
        <w:rPr>
          <w:rFonts w:cstheme="minorHAnsi"/>
        </w:rPr>
        <w:t xml:space="preserve"> </w:t>
      </w:r>
      <w:proofErr w:type="spellStart"/>
      <w:r w:rsidR="005A5986" w:rsidRPr="00B35A91">
        <w:rPr>
          <w:rFonts w:cstheme="minorHAnsi"/>
        </w:rPr>
        <w:t>person</w:t>
      </w:r>
      <w:proofErr w:type="spellEnd"/>
      <w:r w:rsidR="005A5986" w:rsidRPr="00B35A91">
        <w:rPr>
          <w:rFonts w:cstheme="minorHAnsi"/>
        </w:rPr>
        <w:t>.</w:t>
      </w:r>
      <w:r w:rsidR="006B508C" w:rsidRPr="00B35A91">
        <w:rPr>
          <w:rFonts w:cstheme="minorHAnsi"/>
        </w:rPr>
        <w:t xml:space="preserve"> I am </w:t>
      </w:r>
      <w:proofErr w:type="spellStart"/>
      <w:r w:rsidR="006B508C" w:rsidRPr="00B35A91">
        <w:rPr>
          <w:rFonts w:cstheme="minorHAnsi"/>
        </w:rPr>
        <w:t>very</w:t>
      </w:r>
      <w:proofErr w:type="spellEnd"/>
      <w:r w:rsidR="006B508C" w:rsidRPr="00B35A91">
        <w:rPr>
          <w:rFonts w:cstheme="minorHAnsi"/>
        </w:rPr>
        <w:t xml:space="preserve"> </w:t>
      </w:r>
      <w:proofErr w:type="spellStart"/>
      <w:r w:rsidR="006B508C" w:rsidRPr="00B35A91">
        <w:rPr>
          <w:rFonts w:cstheme="minorHAnsi"/>
        </w:rPr>
        <w:t>creative</w:t>
      </w:r>
      <w:proofErr w:type="spellEnd"/>
      <w:r w:rsidR="006B508C" w:rsidRPr="00B35A91">
        <w:rPr>
          <w:rFonts w:cstheme="minorHAnsi"/>
        </w:rPr>
        <w:t xml:space="preserve"> for design</w:t>
      </w:r>
      <w:r w:rsidR="006716D2">
        <w:rPr>
          <w:rFonts w:cstheme="minorHAnsi"/>
        </w:rPr>
        <w:t xml:space="preserve">. </w:t>
      </w:r>
      <w:bookmarkStart w:id="0" w:name="_GoBack"/>
      <w:bookmarkEnd w:id="0"/>
    </w:p>
    <w:p w:rsidR="00C06832" w:rsidRDefault="00C81DBC" w:rsidP="00E6429B">
      <w:pPr>
        <w:pStyle w:val="Prrafodelista"/>
        <w:numPr>
          <w:ilvl w:val="0"/>
          <w:numId w:val="4"/>
        </w:numPr>
        <w:spacing w:after="0"/>
        <w:ind w:left="288" w:hanging="288"/>
        <w:jc w:val="both"/>
      </w:pPr>
      <w:proofErr w:type="spellStart"/>
      <w:r>
        <w:t>Manipulate</w:t>
      </w:r>
      <w:proofErr w:type="spellEnd"/>
      <w:r>
        <w:t xml:space="preserve"> </w:t>
      </w:r>
      <w:proofErr w:type="spellStart"/>
      <w:r>
        <w:t>parcel</w:t>
      </w:r>
      <w:proofErr w:type="spellEnd"/>
      <w:r>
        <w:t xml:space="preserve"> of Office 2010, 2013, 2016.</w:t>
      </w:r>
    </w:p>
    <w:p w:rsidR="00940662" w:rsidRPr="007C1C52" w:rsidRDefault="002B13B7" w:rsidP="00E6429B">
      <w:pPr>
        <w:pStyle w:val="Prrafodelista"/>
        <w:numPr>
          <w:ilvl w:val="0"/>
          <w:numId w:val="4"/>
        </w:numPr>
        <w:spacing w:after="0"/>
        <w:ind w:left="288" w:hanging="288"/>
        <w:jc w:val="both"/>
        <w:rPr>
          <w:lang w:val="en-US"/>
        </w:rPr>
      </w:pPr>
      <w:proofErr w:type="spellStart"/>
      <w:r w:rsidRPr="002B13B7">
        <w:rPr>
          <w:lang w:val="en-US"/>
        </w:rPr>
        <w:t>Desing</w:t>
      </w:r>
      <w:proofErr w:type="spellEnd"/>
      <w:r w:rsidRPr="002B13B7">
        <w:rPr>
          <w:lang w:val="en-US"/>
        </w:rPr>
        <w:t xml:space="preserve"> editors: </w:t>
      </w:r>
      <w:r>
        <w:rPr>
          <w:lang w:val="en-US"/>
        </w:rPr>
        <w:t xml:space="preserve"> Corel Draw, Photoshop medium level</w:t>
      </w:r>
      <w:r w:rsidR="00D44BD0" w:rsidRPr="002B13B7">
        <w:rPr>
          <w:lang w:val="en-US"/>
        </w:rPr>
        <w:t xml:space="preserve">, Adobe Firework. </w:t>
      </w:r>
      <w:r w:rsidR="007C1C52" w:rsidRPr="007C1C52">
        <w:rPr>
          <w:lang w:val="en-US"/>
        </w:rPr>
        <w:t>A</w:t>
      </w:r>
      <w:r w:rsidR="00D44BD0" w:rsidRPr="007C1C52">
        <w:rPr>
          <w:lang w:val="en-US"/>
        </w:rPr>
        <w:t>udio</w:t>
      </w:r>
      <w:r w:rsidR="007C1C52">
        <w:rPr>
          <w:lang w:val="en-US"/>
        </w:rPr>
        <w:t xml:space="preserve"> and </w:t>
      </w:r>
      <w:r w:rsidR="00D44BD0" w:rsidRPr="007C1C52">
        <w:rPr>
          <w:lang w:val="en-US"/>
        </w:rPr>
        <w:t>video</w:t>
      </w:r>
      <w:r w:rsidR="007C1C52">
        <w:rPr>
          <w:lang w:val="en-US"/>
        </w:rPr>
        <w:t xml:space="preserve"> editors</w:t>
      </w:r>
      <w:r w:rsidR="00D44BD0" w:rsidRPr="007C1C52">
        <w:rPr>
          <w:lang w:val="en-US"/>
        </w:rPr>
        <w:t xml:space="preserve">: Sound Forge, Camtasia, Adobe </w:t>
      </w:r>
      <w:proofErr w:type="spellStart"/>
      <w:r w:rsidR="00D44BD0" w:rsidRPr="007C1C52">
        <w:rPr>
          <w:lang w:val="en-US"/>
        </w:rPr>
        <w:t>PremierePro</w:t>
      </w:r>
      <w:proofErr w:type="spellEnd"/>
      <w:r w:rsidR="00D44BD0" w:rsidRPr="007C1C52">
        <w:rPr>
          <w:lang w:val="en-US"/>
        </w:rPr>
        <w:t xml:space="preserve">, Adobe Edge. </w:t>
      </w:r>
      <w:r w:rsidR="00940662" w:rsidRPr="007C1C52">
        <w:rPr>
          <w:lang w:val="en-US"/>
        </w:rPr>
        <w:t>3D</w:t>
      </w:r>
      <w:r w:rsidR="007C1C52">
        <w:rPr>
          <w:lang w:val="en-US"/>
        </w:rPr>
        <w:t xml:space="preserve"> </w:t>
      </w:r>
      <w:proofErr w:type="spellStart"/>
      <w:r w:rsidR="007C1C52">
        <w:rPr>
          <w:lang w:val="en-US"/>
        </w:rPr>
        <w:t>Desing</w:t>
      </w:r>
      <w:proofErr w:type="spellEnd"/>
      <w:r w:rsidR="00940662" w:rsidRPr="007C1C52">
        <w:rPr>
          <w:lang w:val="en-US"/>
        </w:rPr>
        <w:t xml:space="preserve">: Blender y </w:t>
      </w:r>
      <w:proofErr w:type="spellStart"/>
      <w:r w:rsidR="00940662" w:rsidRPr="007C1C52">
        <w:rPr>
          <w:lang w:val="en-US"/>
        </w:rPr>
        <w:t>MakeHuman</w:t>
      </w:r>
      <w:proofErr w:type="spellEnd"/>
      <w:r w:rsidR="00940662" w:rsidRPr="007C1C52">
        <w:rPr>
          <w:lang w:val="en-US"/>
        </w:rPr>
        <w:t xml:space="preserve">. </w:t>
      </w:r>
      <w:r w:rsidR="00DB145C" w:rsidRPr="007C1C52">
        <w:rPr>
          <w:lang w:val="en-US"/>
        </w:rPr>
        <w:t xml:space="preserve"> </w:t>
      </w:r>
    </w:p>
    <w:p w:rsidR="00D44BD0" w:rsidRPr="00F02802" w:rsidRDefault="00DB145C" w:rsidP="00E6429B">
      <w:pPr>
        <w:pStyle w:val="Prrafodelista"/>
        <w:numPr>
          <w:ilvl w:val="0"/>
          <w:numId w:val="4"/>
        </w:numPr>
        <w:spacing w:after="0"/>
        <w:ind w:left="288" w:hanging="288"/>
        <w:jc w:val="both"/>
        <w:rPr>
          <w:lang w:val="en-US"/>
        </w:rPr>
      </w:pPr>
      <w:r w:rsidRPr="00F02802">
        <w:rPr>
          <w:lang w:val="en-US"/>
        </w:rPr>
        <w:t xml:space="preserve">CMS: Wordpress. </w:t>
      </w:r>
      <w:r w:rsidR="00340849" w:rsidRPr="00F02802">
        <w:rPr>
          <w:lang w:val="en-US"/>
        </w:rPr>
        <w:t>Knowing  in programation langua</w:t>
      </w:r>
      <w:r w:rsidR="00F02802" w:rsidRPr="00F02802">
        <w:rPr>
          <w:lang w:val="en-US"/>
        </w:rPr>
        <w:t>ges</w:t>
      </w:r>
      <w:r w:rsidR="00940662" w:rsidRPr="00F02802">
        <w:rPr>
          <w:lang w:val="en-US"/>
        </w:rPr>
        <w:t xml:space="preserve">: java, php, javascript. </w:t>
      </w:r>
    </w:p>
    <w:p w:rsidR="007F408A" w:rsidRPr="004A5639" w:rsidRDefault="005B6A84" w:rsidP="00E6429B">
      <w:pPr>
        <w:pStyle w:val="Prrafodelista"/>
        <w:numPr>
          <w:ilvl w:val="0"/>
          <w:numId w:val="4"/>
        </w:numPr>
        <w:spacing w:after="0"/>
        <w:ind w:left="288" w:hanging="288"/>
        <w:jc w:val="both"/>
        <w:rPr>
          <w:lang w:val="en-US"/>
        </w:rPr>
      </w:pPr>
      <w:r w:rsidRPr="004A5639">
        <w:rPr>
          <w:lang w:val="en-US"/>
        </w:rPr>
        <w:t xml:space="preserve">Software of </w:t>
      </w:r>
      <w:proofErr w:type="spellStart"/>
      <w:r w:rsidRPr="004A5639">
        <w:rPr>
          <w:lang w:val="en-US"/>
        </w:rPr>
        <w:t>programation</w:t>
      </w:r>
      <w:proofErr w:type="spellEnd"/>
      <w:r w:rsidR="00940662" w:rsidRPr="004A5639">
        <w:rPr>
          <w:lang w:val="en-US"/>
        </w:rPr>
        <w:t xml:space="preserve">: NetBeans, Sublime, </w:t>
      </w:r>
      <w:r w:rsidRPr="004A5639">
        <w:rPr>
          <w:lang w:val="en-US"/>
        </w:rPr>
        <w:t>Brac</w:t>
      </w:r>
      <w:r w:rsidR="00F02BFA" w:rsidRPr="004A5639">
        <w:rPr>
          <w:lang w:val="en-US"/>
        </w:rPr>
        <w:t>kets</w:t>
      </w:r>
      <w:r w:rsidR="00DE7263" w:rsidRPr="004A5639">
        <w:rPr>
          <w:lang w:val="en-US"/>
        </w:rPr>
        <w:t xml:space="preserve">. </w:t>
      </w:r>
    </w:p>
    <w:p w:rsidR="00335C13" w:rsidRPr="004A5639" w:rsidRDefault="00335C13" w:rsidP="00E6429B">
      <w:pPr>
        <w:spacing w:after="0"/>
        <w:jc w:val="both"/>
        <w:rPr>
          <w:lang w:val="en-US"/>
        </w:rPr>
      </w:pPr>
    </w:p>
    <w:p w:rsidR="00335C13" w:rsidRDefault="002178E7" w:rsidP="00E6429B">
      <w:pPr>
        <w:pStyle w:val="Encabezadodeseccin"/>
        <w:spacing w:after="0"/>
      </w:pPr>
      <w:proofErr w:type="spellStart"/>
      <w:r>
        <w:rPr>
          <w:lang w:val="es-ES"/>
        </w:rPr>
        <w:t>References</w:t>
      </w:r>
      <w:proofErr w:type="spellEnd"/>
      <w:r>
        <w:rPr>
          <w:lang w:val="es-ES"/>
        </w:rPr>
        <w:t xml:space="preserve"> </w:t>
      </w:r>
    </w:p>
    <w:p w:rsidR="00335C13" w:rsidRPr="00335C13" w:rsidRDefault="001A3DA6" w:rsidP="00E6429B">
      <w:pPr>
        <w:pStyle w:val="Prrafodelista"/>
        <w:numPr>
          <w:ilvl w:val="0"/>
          <w:numId w:val="26"/>
        </w:numPr>
        <w:spacing w:after="0"/>
        <w:jc w:val="both"/>
        <w:rPr>
          <w:b/>
        </w:rPr>
      </w:pPr>
      <w:r>
        <w:rPr>
          <w:b/>
        </w:rPr>
        <w:t xml:space="preserve">Jhoana Elizabeth </w:t>
      </w:r>
      <w:r w:rsidR="00335C13" w:rsidRPr="00335C13">
        <w:rPr>
          <w:b/>
        </w:rPr>
        <w:t xml:space="preserve">      </w:t>
      </w:r>
    </w:p>
    <w:p w:rsidR="001A3DA6" w:rsidRDefault="002178E7" w:rsidP="006716D2">
      <w:pPr>
        <w:pStyle w:val="Prrafodelista"/>
        <w:spacing w:after="0"/>
        <w:jc w:val="both"/>
      </w:pPr>
      <w:r>
        <w:t>4</w:t>
      </w:r>
      <w:r w:rsidR="001A3DA6">
        <w:t>17-589-56-96</w:t>
      </w:r>
      <w:r>
        <w:t xml:space="preserve"> </w:t>
      </w:r>
      <w:r w:rsidR="00335C13">
        <w:t>Vicente Guerreo</w:t>
      </w:r>
      <w:r>
        <w:t xml:space="preserve"> </w:t>
      </w:r>
      <w:proofErr w:type="gramStart"/>
      <w:r>
        <w:t xml:space="preserve">Street </w:t>
      </w:r>
      <w:r w:rsidR="00335C13">
        <w:t xml:space="preserve"> #</w:t>
      </w:r>
      <w:proofErr w:type="gramEnd"/>
      <w:r w:rsidR="00335C13">
        <w:t xml:space="preserve">30, </w:t>
      </w:r>
      <w:r w:rsidR="001A3DA6">
        <w:t xml:space="preserve">Acámbaro. </w:t>
      </w:r>
    </w:p>
    <w:p w:rsidR="002178E7" w:rsidRPr="002178E7" w:rsidRDefault="002178E7" w:rsidP="002178E7">
      <w:pPr>
        <w:pStyle w:val="Prrafodelista"/>
        <w:numPr>
          <w:ilvl w:val="0"/>
          <w:numId w:val="26"/>
        </w:numPr>
        <w:spacing w:after="0"/>
        <w:jc w:val="both"/>
      </w:pPr>
      <w:r>
        <w:rPr>
          <w:b/>
        </w:rPr>
        <w:t>Miguel Ángel Ríos Gómez</w:t>
      </w:r>
    </w:p>
    <w:p w:rsidR="00335C13" w:rsidRPr="00335C13" w:rsidRDefault="002178E7" w:rsidP="00B35A91">
      <w:pPr>
        <w:pStyle w:val="Prrafodelista"/>
        <w:spacing w:after="0"/>
        <w:jc w:val="both"/>
      </w:pPr>
      <w:r w:rsidRPr="002178E7">
        <w:t>447-125-85</w:t>
      </w:r>
      <w:r>
        <w:t>-</w:t>
      </w:r>
      <w:r w:rsidRPr="002178E7">
        <w:t xml:space="preserve">32  </w:t>
      </w:r>
      <w:r>
        <w:t xml:space="preserve">Nicolás Bravo Street  #27, Maravatío, Mich. </w:t>
      </w:r>
    </w:p>
    <w:sectPr w:rsidR="00335C13" w:rsidRPr="00335C13" w:rsidSect="007F0257">
      <w:headerReference w:type="even" r:id="rId11"/>
      <w:footerReference w:type="even" r:id="rId12"/>
      <w:footerReference w:type="default" r:id="rId13"/>
      <w:headerReference w:type="first" r:id="rId14"/>
      <w:pgSz w:w="11907" w:h="16839"/>
      <w:pgMar w:top="57" w:right="1418" w:bottom="1440" w:left="1752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5BF" w:rsidRDefault="002715BF">
      <w:pPr>
        <w:spacing w:after="0" w:line="240" w:lineRule="auto"/>
      </w:pPr>
      <w:r>
        <w:separator/>
      </w:r>
    </w:p>
  </w:endnote>
  <w:endnote w:type="continuationSeparator" w:id="0">
    <w:p w:rsidR="002715BF" w:rsidRDefault="00271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08A" w:rsidRDefault="00F11FB9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F408A" w:rsidRDefault="007F408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" fillcolor="#1f497d [3215]" stroked="f" strokeweight="2pt">
              <v:textbox>
                <w:txbxContent>
                  <w:p w:rsidR="007F408A" w:rsidRDefault="007F408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F408A" w:rsidRDefault="007F408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" fillcolor="#4f81bd [3204]" stroked="f" strokeweight="2pt">
              <v:textbox>
                <w:txbxContent>
                  <w:p w:rsidR="007F408A" w:rsidRDefault="007F408A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7F408A" w:rsidRDefault="00F11FB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716D2" w:rsidRPr="006716D2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QIkw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" filled="t" fillcolor="#4f81bd [3204]" strokecolor="white [3212]" strokeweight="1pt">
              <v:path arrowok="t"/>
              <v:textbox inset="0,,0">
                <w:txbxContent>
                  <w:p w:rsidR="007F408A" w:rsidRDefault="00F11FB9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6716D2" w:rsidRPr="006716D2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08A" w:rsidRDefault="00F11FB9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FAA837E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F408A" w:rsidRDefault="007F408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" fillcolor="#1f497d [3215]" stroked="f" strokeweight="2pt">
              <v:textbox>
                <w:txbxContent>
                  <w:p w:rsidR="007F408A" w:rsidRDefault="007F408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F408A" w:rsidRDefault="007F408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" fillcolor="#4f81bd [3204]" stroked="f" strokeweight="2pt">
              <v:textbox>
                <w:txbxContent>
                  <w:p w:rsidR="007F408A" w:rsidRDefault="007F408A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7F408A" w:rsidRDefault="00F11FB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E6E10" w:rsidRPr="007E6E10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" filled="t" fillcolor="#4f81bd [3204]" strokecolor="white [3212]" strokeweight="1pt">
              <v:path arrowok="t"/>
              <v:textbox inset="0,,0">
                <w:txbxContent>
                  <w:p w:rsidR="007F408A" w:rsidRDefault="00F11FB9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7E6E10" w:rsidRPr="007E6E10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5BF" w:rsidRDefault="002715BF">
      <w:pPr>
        <w:spacing w:after="0" w:line="240" w:lineRule="auto"/>
      </w:pPr>
      <w:r>
        <w:separator/>
      </w:r>
    </w:p>
  </w:footnote>
  <w:footnote w:type="continuationSeparator" w:id="0">
    <w:p w:rsidR="002715BF" w:rsidRDefault="00271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08A" w:rsidRDefault="00F11FB9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E80F595"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U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408A" w:rsidRDefault="00F11FB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" fillcolor="#1f497d [3215]" stroked="f" strokeweight=".5pt">
              <v:textbox style="layout-flow:vertical;mso-layout-flow-alt:bottom-to-top">
                <w:txbxContent>
                  <w:p w:rsidR="007F408A" w:rsidRDefault="00F11FB9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F408A" w:rsidRDefault="007F408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" fillcolor="#4f81bd [3204]" stroked="f" strokeweight="2pt">
              <v:textbox>
                <w:txbxContent>
                  <w:p w:rsidR="007F408A" w:rsidRDefault="007F408A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F408A" w:rsidRDefault="007F408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" fillcolor="#1f497d [3215]" stroked="f" strokeweight="2pt">
              <v:textbox>
                <w:txbxContent>
                  <w:p w:rsidR="007F408A" w:rsidRDefault="007F408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08A" w:rsidRDefault="00F11FB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BF01E89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F408A" w:rsidRDefault="007F408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" fillcolor="#1f497d [3215]" stroked="f" strokeweight="2pt">
              <v:textbox>
                <w:txbxContent>
                  <w:p w:rsidR="007F408A" w:rsidRDefault="007F408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F408A" w:rsidRDefault="007F408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" fillcolor="#4f81bd [3204]" stroked="f" strokeweight="2pt">
              <v:textbox>
                <w:txbxContent>
                  <w:p w:rsidR="007F408A" w:rsidRDefault="007F408A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7161FE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C54AD6"/>
    <w:multiLevelType w:val="hybridMultilevel"/>
    <w:tmpl w:val="8AB243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775EB"/>
    <w:multiLevelType w:val="hybridMultilevel"/>
    <w:tmpl w:val="39CCBA4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054DBA"/>
    <w:multiLevelType w:val="hybridMultilevel"/>
    <w:tmpl w:val="9B7E9B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7"/>
  </w:num>
  <w:num w:numId="27">
    <w:abstractNumId w:val="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7C2"/>
    <w:rsid w:val="000C4A8B"/>
    <w:rsid w:val="000D3CEC"/>
    <w:rsid w:val="00124076"/>
    <w:rsid w:val="001A3DA6"/>
    <w:rsid w:val="0020701E"/>
    <w:rsid w:val="002178E7"/>
    <w:rsid w:val="002715BF"/>
    <w:rsid w:val="002B13B7"/>
    <w:rsid w:val="002D2E9A"/>
    <w:rsid w:val="0030541E"/>
    <w:rsid w:val="00335C13"/>
    <w:rsid w:val="00340849"/>
    <w:rsid w:val="00380F80"/>
    <w:rsid w:val="00480185"/>
    <w:rsid w:val="004A5639"/>
    <w:rsid w:val="005A5986"/>
    <w:rsid w:val="005B3D56"/>
    <w:rsid w:val="005B6A84"/>
    <w:rsid w:val="005C3571"/>
    <w:rsid w:val="005F2F31"/>
    <w:rsid w:val="006367C2"/>
    <w:rsid w:val="006716D2"/>
    <w:rsid w:val="006B508C"/>
    <w:rsid w:val="006C35C7"/>
    <w:rsid w:val="006F414D"/>
    <w:rsid w:val="007601DF"/>
    <w:rsid w:val="00784B93"/>
    <w:rsid w:val="007C1C52"/>
    <w:rsid w:val="007E6E10"/>
    <w:rsid w:val="007F0257"/>
    <w:rsid w:val="007F408A"/>
    <w:rsid w:val="008658DC"/>
    <w:rsid w:val="008C6592"/>
    <w:rsid w:val="0092340E"/>
    <w:rsid w:val="00940662"/>
    <w:rsid w:val="009D170A"/>
    <w:rsid w:val="00A424C1"/>
    <w:rsid w:val="00A4549F"/>
    <w:rsid w:val="00A561C5"/>
    <w:rsid w:val="00B272F9"/>
    <w:rsid w:val="00B35A91"/>
    <w:rsid w:val="00BC07C4"/>
    <w:rsid w:val="00C06832"/>
    <w:rsid w:val="00C81DBC"/>
    <w:rsid w:val="00D36FA5"/>
    <w:rsid w:val="00D44BD0"/>
    <w:rsid w:val="00D65640"/>
    <w:rsid w:val="00D97F1B"/>
    <w:rsid w:val="00DA4BE2"/>
    <w:rsid w:val="00DB145C"/>
    <w:rsid w:val="00DE7263"/>
    <w:rsid w:val="00DF6DD4"/>
    <w:rsid w:val="00E0463B"/>
    <w:rsid w:val="00E6429B"/>
    <w:rsid w:val="00F02802"/>
    <w:rsid w:val="00F02BFA"/>
    <w:rsid w:val="00F11FB9"/>
    <w:rsid w:val="00F77972"/>
    <w:rsid w:val="00F9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8BDD4"/>
  <w15:docId w15:val="{42C66C29-2FCD-48DA-8B27-80ACA9DB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7C2"/>
  </w:style>
  <w:style w:type="paragraph" w:styleId="Ttulo1">
    <w:name w:val="heading 1"/>
    <w:basedOn w:val="Normal"/>
    <w:next w:val="Normal"/>
    <w:link w:val="Ttulo1Car"/>
    <w:uiPriority w:val="9"/>
    <w:qFormat/>
    <w:rsid w:val="006367C2"/>
    <w:pPr>
      <w:keepNext/>
      <w:keepLines/>
      <w:numPr>
        <w:numId w:val="2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67C2"/>
    <w:pPr>
      <w:keepNext/>
      <w:keepLines/>
      <w:numPr>
        <w:ilvl w:val="1"/>
        <w:numId w:val="2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67C2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67C2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67C2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67C2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67C2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67C2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67C2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367C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367C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67C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67C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67C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67C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67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67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67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67C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367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67C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67C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6367C2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6367C2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6367C2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6367C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367C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367C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7C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67C2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6367C2"/>
    <w:rPr>
      <w:i/>
      <w:iCs/>
      <w:color w:val="404040" w:themeColor="text1" w:themeTint="BF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sid w:val="006367C2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6367C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367C2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6367C2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67C2"/>
    <w:pPr>
      <w:outlineLvl w:val="9"/>
    </w:p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rPr>
      <w:b w:val="0"/>
      <w:color w:val="1F497D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pPr>
      <w:spacing w:before="0"/>
    </w:pPr>
    <w:rPr>
      <w:color w:val="4F81BD" w:themeColor="accent1"/>
      <w:sz w:val="21"/>
    </w:rPr>
  </w:style>
  <w:style w:type="paragraph" w:customStyle="1" w:styleId="Nombre">
    <w:name w:val="Nombre"/>
    <w:basedOn w:val="Ttulo"/>
    <w:link w:val="Carcterdenombre"/>
    <w:qFormat/>
    <w:rPr>
      <w:b/>
      <w:sz w:val="28"/>
      <w:szCs w:val="28"/>
    </w:rPr>
  </w:style>
  <w:style w:type="paragraph" w:customStyle="1" w:styleId="Fechadesubseccin">
    <w:name w:val="Fecha de subsección"/>
    <w:basedOn w:val="Normal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pPr>
      <w:numPr>
        <w:numId w:val="0"/>
      </w:numPr>
      <w:spacing w:line="276" w:lineRule="auto"/>
      <w:ind w:left="360" w:hanging="360"/>
      <w:contextualSpacing w:val="0"/>
    </w:p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1F497D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pPr>
      <w:spacing w:after="360"/>
      <w:contextualSpacing/>
    </w:pPr>
    <w:rPr>
      <w:color w:val="1F497D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1F497D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  <w:style w:type="character" w:customStyle="1" w:styleId="Carcterdenombre">
    <w:name w:val="Carácter de nombre"/>
    <w:basedOn w:val="TtuloCar"/>
    <w:link w:val="Nombre"/>
    <w:rsid w:val="00D65640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E408B0AB0E4EA1BA37D4156F758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DBA03-30DB-4799-B757-D1552981C318}"/>
      </w:docPartPr>
      <w:docPartBody>
        <w:p w:rsidR="003641DB" w:rsidRDefault="005D32B9" w:rsidP="005D32B9">
          <w:pPr>
            <w:pStyle w:val="B7E408B0AB0E4EA1BA37D4156F758974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E8365485B18B41948D92DA15D302E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C7401-CAAC-4D83-9D35-DD39CEAD171F}"/>
      </w:docPartPr>
      <w:docPartBody>
        <w:p w:rsidR="003641DB" w:rsidRDefault="005D32B9" w:rsidP="005D32B9">
          <w:pPr>
            <w:pStyle w:val="E8365485B18B41948D92DA15D302E32F"/>
          </w:pPr>
          <w:r>
            <w:rPr>
              <w:rStyle w:val="Textodelmarcadordeposicin"/>
              <w:color w:val="000000"/>
              <w:lang w:val="es-ES"/>
            </w:rPr>
            <w:t>[Escriba su número de teléfono]</w:t>
          </w:r>
        </w:p>
      </w:docPartBody>
    </w:docPart>
    <w:docPart>
      <w:docPartPr>
        <w:name w:val="5C3D491F9DBE45B0A2C2BF033CE34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CDB7F-706E-44EC-9564-66490F085A93}"/>
      </w:docPartPr>
      <w:docPartBody>
        <w:p w:rsidR="003641DB" w:rsidRDefault="005D32B9" w:rsidP="005D32B9">
          <w:pPr>
            <w:pStyle w:val="5C3D491F9DBE45B0A2C2BF033CE34D92"/>
          </w:pPr>
          <w:r>
            <w:rPr>
              <w:rStyle w:val="Textodelmarcadordeposicin"/>
              <w:color w:val="000000"/>
              <w:lang w:val="es-ES"/>
            </w:rPr>
            <w:t>[Escriba su correo electrónico]</w:t>
          </w:r>
        </w:p>
      </w:docPartBody>
    </w:docPart>
    <w:docPart>
      <w:docPartPr>
        <w:name w:val="78A4026602254D11B53E07BB4AE70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CF7EF-E02A-42EC-AFDE-B3CAB767D7BC}"/>
      </w:docPartPr>
      <w:docPartBody>
        <w:p w:rsidR="003641DB" w:rsidRDefault="005D32B9" w:rsidP="005D32B9">
          <w:pPr>
            <w:pStyle w:val="78A4026602254D11B53E07BB4AE7067F"/>
          </w:pPr>
          <w:r>
            <w:rPr>
              <w:rStyle w:val="Textodelmarcadordeposicin"/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826"/>
    <w:rsid w:val="003641DB"/>
    <w:rsid w:val="00546FA8"/>
    <w:rsid w:val="005D32B9"/>
    <w:rsid w:val="00613826"/>
    <w:rsid w:val="0081515E"/>
    <w:rsid w:val="008D710E"/>
    <w:rsid w:val="00BC1653"/>
    <w:rsid w:val="00C60B65"/>
    <w:rsid w:val="00D23C77"/>
    <w:rsid w:val="00DE048A"/>
    <w:rsid w:val="00EA243E"/>
    <w:rsid w:val="00EB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EB3258"/>
    <w:rPr>
      <w:color w:val="808080"/>
    </w:rPr>
  </w:style>
  <w:style w:type="paragraph" w:customStyle="1" w:styleId="F8E7D475501249348810211F57ACE93F">
    <w:name w:val="F8E7D475501249348810211F57ACE93F"/>
  </w:style>
  <w:style w:type="paragraph" w:customStyle="1" w:styleId="76722AD4BB3946AF9C1FC555DF6EE133">
    <w:name w:val="76722AD4BB3946AF9C1FC555DF6EE133"/>
  </w:style>
  <w:style w:type="paragraph" w:customStyle="1" w:styleId="AB503B054C2C413681ABFD45931DB8A1">
    <w:name w:val="AB503B054C2C413681ABFD45931DB8A1"/>
  </w:style>
  <w:style w:type="paragraph" w:customStyle="1" w:styleId="2A22B8EE3D2245C2B153B8FDA6CB6ACF">
    <w:name w:val="2A22B8EE3D2245C2B153B8FDA6CB6ACF"/>
  </w:style>
  <w:style w:type="paragraph" w:customStyle="1" w:styleId="5A5FB2F8EB1A4C928F33774B94E2BC4A">
    <w:name w:val="5A5FB2F8EB1A4C928F33774B94E2BC4A"/>
  </w:style>
  <w:style w:type="paragraph" w:customStyle="1" w:styleId="59A02338E3AF44D7A621D05D117D136F">
    <w:name w:val="59A02338E3AF44D7A621D05D117D136F"/>
  </w:style>
  <w:style w:type="paragraph" w:customStyle="1" w:styleId="CC02DF63A17A4F9DBCD4B6FF608D0AB0">
    <w:name w:val="CC02DF63A17A4F9DBCD4B6FF608D0AB0"/>
  </w:style>
  <w:style w:type="paragraph" w:customStyle="1" w:styleId="EDD910ABB17843BF983EFCBEB68C8AC1">
    <w:name w:val="EDD910ABB17843BF983EFCBEB68C8AC1"/>
  </w:style>
  <w:style w:type="paragraph" w:customStyle="1" w:styleId="340E608BD07D43E0823B258F25170884">
    <w:name w:val="340E608BD07D43E0823B258F25170884"/>
  </w:style>
  <w:style w:type="paragraph" w:customStyle="1" w:styleId="B59F0833042F45B791F78411FC3159AD">
    <w:name w:val="B59F0833042F45B791F78411FC3159AD"/>
  </w:style>
  <w:style w:type="paragraph" w:customStyle="1" w:styleId="D0B0C62813C440F3A35C9DF9E7A28E15">
    <w:name w:val="D0B0C62813C440F3A35C9DF9E7A28E15"/>
  </w:style>
  <w:style w:type="paragraph" w:customStyle="1" w:styleId="18AAB9FD8EAE4A7E8C1D1FEE2D1C46FC">
    <w:name w:val="18AAB9FD8EAE4A7E8C1D1FEE2D1C46FC"/>
  </w:style>
  <w:style w:type="paragraph" w:customStyle="1" w:styleId="DF055C4C9E09436EA802329FFFF806B1">
    <w:name w:val="DF055C4C9E09436EA802329FFFF806B1"/>
  </w:style>
  <w:style w:type="paragraph" w:customStyle="1" w:styleId="F1D2B7E4E89E485BB2422F9CB6FA517D">
    <w:name w:val="F1D2B7E4E89E485BB2422F9CB6FA517D"/>
  </w:style>
  <w:style w:type="paragraph" w:customStyle="1" w:styleId="83B5D9A4CBEF4042B29F6EFCE5467CE5">
    <w:name w:val="83B5D9A4CBEF4042B29F6EFCE5467CE5"/>
  </w:style>
  <w:style w:type="paragraph" w:customStyle="1" w:styleId="A0AF17154A3D4C96B67E3053E12EF96F">
    <w:name w:val="A0AF17154A3D4C96B67E3053E12EF96F"/>
  </w:style>
  <w:style w:type="paragraph" w:customStyle="1" w:styleId="DC99808EAFDC4DD89A12250A635ACA0B">
    <w:name w:val="DC99808EAFDC4DD89A12250A635ACA0B"/>
  </w:style>
  <w:style w:type="paragraph" w:customStyle="1" w:styleId="4C182C2F9CFD465FAE8CBCB3212B8101">
    <w:name w:val="4C182C2F9CFD465FAE8CBCB3212B8101"/>
  </w:style>
  <w:style w:type="paragraph" w:customStyle="1" w:styleId="73191CCF7899457181C6CC05CA15A3C9">
    <w:name w:val="73191CCF7899457181C6CC05CA15A3C9"/>
  </w:style>
  <w:style w:type="paragraph" w:customStyle="1" w:styleId="FB031BAA37F049D999B1D3F00A227DE4">
    <w:name w:val="FB031BAA37F049D999B1D3F00A227DE4"/>
    <w:rsid w:val="005D32B9"/>
  </w:style>
  <w:style w:type="paragraph" w:customStyle="1" w:styleId="98318C4D649D4003838F7DA98EA95B57">
    <w:name w:val="98318C4D649D4003838F7DA98EA95B57"/>
    <w:rsid w:val="005D32B9"/>
  </w:style>
  <w:style w:type="paragraph" w:customStyle="1" w:styleId="4AF9E92AFC64423BAE2E6AAB9F8DB74F">
    <w:name w:val="4AF9E92AFC64423BAE2E6AAB9F8DB74F"/>
    <w:rsid w:val="005D32B9"/>
  </w:style>
  <w:style w:type="paragraph" w:customStyle="1" w:styleId="E5874C6D1AA049FE97E078687EF88825">
    <w:name w:val="E5874C6D1AA049FE97E078687EF88825"/>
    <w:rsid w:val="005D32B9"/>
  </w:style>
  <w:style w:type="paragraph" w:customStyle="1" w:styleId="2222B6158DD147239190CD0190172D9B">
    <w:name w:val="2222B6158DD147239190CD0190172D9B"/>
    <w:rsid w:val="005D32B9"/>
  </w:style>
  <w:style w:type="paragraph" w:customStyle="1" w:styleId="5E3C955253344BC5A86653F6E6B01FE3">
    <w:name w:val="5E3C955253344BC5A86653F6E6B01FE3"/>
    <w:rsid w:val="005D32B9"/>
  </w:style>
  <w:style w:type="paragraph" w:customStyle="1" w:styleId="60C628D76FDE49FAA4BC7528FD0A35A8">
    <w:name w:val="60C628D76FDE49FAA4BC7528FD0A35A8"/>
    <w:rsid w:val="005D32B9"/>
  </w:style>
  <w:style w:type="paragraph" w:customStyle="1" w:styleId="FC4FBE5F52F94821AEBF57960AECE61D">
    <w:name w:val="FC4FBE5F52F94821AEBF57960AECE61D"/>
    <w:rsid w:val="005D32B9"/>
  </w:style>
  <w:style w:type="paragraph" w:customStyle="1" w:styleId="06A0AD67EDE44FD0B0C8AEBCE01F4773">
    <w:name w:val="06A0AD67EDE44FD0B0C8AEBCE01F4773"/>
    <w:rsid w:val="005D32B9"/>
  </w:style>
  <w:style w:type="paragraph" w:customStyle="1" w:styleId="32D7AC1AE1B24BABB4CFB68E6747DEC4">
    <w:name w:val="32D7AC1AE1B24BABB4CFB68E6747DEC4"/>
    <w:rsid w:val="005D32B9"/>
  </w:style>
  <w:style w:type="paragraph" w:customStyle="1" w:styleId="610C7BC20F87432095F9FF31F1777877">
    <w:name w:val="610C7BC20F87432095F9FF31F1777877"/>
    <w:rsid w:val="005D32B9"/>
  </w:style>
  <w:style w:type="paragraph" w:customStyle="1" w:styleId="B7E408B0AB0E4EA1BA37D4156F758974">
    <w:name w:val="B7E408B0AB0E4EA1BA37D4156F758974"/>
    <w:rsid w:val="005D32B9"/>
  </w:style>
  <w:style w:type="paragraph" w:customStyle="1" w:styleId="243C51FF08E84F34AFBF603E3F1E29CE">
    <w:name w:val="243C51FF08E84F34AFBF603E3F1E29CE"/>
    <w:rsid w:val="005D32B9"/>
  </w:style>
  <w:style w:type="paragraph" w:customStyle="1" w:styleId="09BA10E7917148DB93AFBB3D7A9E1F1F">
    <w:name w:val="09BA10E7917148DB93AFBB3D7A9E1F1F"/>
    <w:rsid w:val="005D32B9"/>
  </w:style>
  <w:style w:type="paragraph" w:customStyle="1" w:styleId="E8365485B18B41948D92DA15D302E32F">
    <w:name w:val="E8365485B18B41948D92DA15D302E32F"/>
    <w:rsid w:val="005D32B9"/>
  </w:style>
  <w:style w:type="paragraph" w:customStyle="1" w:styleId="5C3D491F9DBE45B0A2C2BF033CE34D92">
    <w:name w:val="5C3D491F9DBE45B0A2C2BF033CE34D92"/>
    <w:rsid w:val="005D32B9"/>
  </w:style>
  <w:style w:type="paragraph" w:customStyle="1" w:styleId="E41C594947D34E42AD1A23671302485A">
    <w:name w:val="E41C594947D34E42AD1A23671302485A"/>
    <w:rsid w:val="005D32B9"/>
  </w:style>
  <w:style w:type="paragraph" w:customStyle="1" w:styleId="78A4026602254D11B53E07BB4AE7067F">
    <w:name w:val="78A4026602254D11B53E07BB4AE7067F"/>
    <w:rsid w:val="005D32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Hidalgo Street, Sout #46 Contepec, Michoacán.            C.P 61020                                           447-108-08-07</CompanyPhone>
  <CompanyFax/>
  <CompanyEmail>Sofiber17@gmail.com                                                                                                                                                              Single                                                                                            Mexican 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441B6E5-263F-4170-AACF-7C90D5539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71</TotalTime>
  <Pages>1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FRIDA SOFIA BERMÚDEZ SÁNCHEZ</dc:creator>
  <cp:lastModifiedBy>Sofi Bermúdez</cp:lastModifiedBy>
  <cp:revision>7</cp:revision>
  <dcterms:created xsi:type="dcterms:W3CDTF">2018-01-13T05:21:00Z</dcterms:created>
  <dcterms:modified xsi:type="dcterms:W3CDTF">2018-06-01T04:44:00Z</dcterms:modified>
</cp:coreProperties>
</file>